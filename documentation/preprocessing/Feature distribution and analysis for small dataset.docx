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467F5" w14:textId="39770848" w:rsidR="00661F40" w:rsidRDefault="00F6035D" w:rsidP="00F6035D">
      <w:pPr>
        <w:pStyle w:val="Naslov1"/>
      </w:pPr>
      <w:proofErr w:type="spellStart"/>
      <w:r>
        <w:t>Feature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for </w:t>
      </w:r>
      <w:proofErr w:type="spellStart"/>
      <w:r>
        <w:t>small_datase</w:t>
      </w:r>
      <w:r w:rsidR="00E676A8">
        <w:t>t</w:t>
      </w:r>
      <w:proofErr w:type="spellEnd"/>
    </w:p>
    <w:p w14:paraId="26858973" w14:textId="6BF6CBB4" w:rsidR="00E676A8" w:rsidRDefault="00E676A8" w:rsidP="00E676A8"/>
    <w:p w14:paraId="30C38D09" w14:textId="686547D4" w:rsidR="007D3938" w:rsidRPr="002436D4" w:rsidRDefault="00E676A8" w:rsidP="00E676A8">
      <w:pPr>
        <w:rPr>
          <w:b/>
          <w:bCs/>
        </w:rPr>
      </w:pPr>
      <w:r w:rsidRPr="002436D4">
        <w:rPr>
          <w:b/>
          <w:bCs/>
        </w:rPr>
        <w:t xml:space="preserve">Za potencijalne </w:t>
      </w:r>
      <w:proofErr w:type="spellStart"/>
      <w:r w:rsidRPr="002436D4">
        <w:rPr>
          <w:b/>
          <w:bCs/>
        </w:rPr>
        <w:t>outliere</w:t>
      </w:r>
      <w:proofErr w:type="spellEnd"/>
      <w:r w:rsidRPr="002436D4">
        <w:rPr>
          <w:b/>
          <w:bCs/>
        </w:rPr>
        <w:t xml:space="preserve"> određenih emisija će se tražiti vrijednosti određenih značajki iznad ili ispod srednje vrijednosti pomaknute za 3 standardne varijacije.</w:t>
      </w:r>
      <w:r w:rsidR="00AE5E44">
        <w:rPr>
          <w:b/>
          <w:bCs/>
        </w:rPr>
        <w:t xml:space="preserve"> Postaju pravi </w:t>
      </w:r>
      <w:proofErr w:type="spellStart"/>
      <w:r w:rsidR="00AE5E44">
        <w:rPr>
          <w:b/>
          <w:bCs/>
        </w:rPr>
        <w:t>outlieri</w:t>
      </w:r>
      <w:proofErr w:type="spellEnd"/>
      <w:r w:rsidR="00AE5E44">
        <w:rPr>
          <w:b/>
          <w:bCs/>
        </w:rPr>
        <w:t xml:space="preserve"> ako prepoznamo grešku kod odvajanja signala od šuma pomoću binarne omotnice ili ako prepoznamo da emisije unose previše šuma i nisu prava reprezentacija skupa podataka.</w:t>
      </w:r>
    </w:p>
    <w:p w14:paraId="11B50942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t>RISE_TIME:</w:t>
      </w:r>
    </w:p>
    <w:p w14:paraId="6930E7FD" w14:textId="63104200" w:rsidR="00F6035D" w:rsidRPr="009C144A" w:rsidRDefault="00AD394E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40997E2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8pt;height:163.35pt;visibility:visible">
            <v:imagedata r:id="rId4" o:title=""/>
          </v:shape>
        </w:pict>
      </w:r>
      <w:r>
        <w:rPr>
          <w:rStyle w:val="Naglaeno"/>
          <w:b w:val="0"/>
          <w:bCs w:val="0"/>
          <w:noProof/>
        </w:rPr>
        <w:pict w14:anchorId="2779E094">
          <v:shape id="Slika 2" o:spid="_x0000_i1026" type="#_x0000_t75" style="width:206.65pt;height:154.65pt;visibility:visible">
            <v:imagedata r:id="rId5" o:title=""/>
          </v:shape>
        </w:pict>
      </w:r>
    </w:p>
    <w:p w14:paraId="1440CBE6" w14:textId="7DE957D1" w:rsidR="00F6035D" w:rsidRDefault="00A674EA" w:rsidP="00F6035D">
      <w:pPr>
        <w:rPr>
          <w:rStyle w:val="Naglaeno"/>
          <w:noProof/>
        </w:rPr>
      </w:pPr>
      <w:r w:rsidRPr="00D4693F">
        <w:rPr>
          <w:rStyle w:val="Naglaeno"/>
          <w:noProof/>
        </w:rPr>
        <w:t>Potencijalni outlieri iznad 0.1</w:t>
      </w:r>
      <w:r w:rsidR="009C611B">
        <w:rPr>
          <w:rStyle w:val="Naglaeno"/>
          <w:noProof/>
        </w:rPr>
        <w:t>3</w:t>
      </w:r>
      <w:r w:rsidRPr="00D4693F">
        <w:rPr>
          <w:rStyle w:val="Naglaeno"/>
          <w:noProof/>
        </w:rPr>
        <w:t xml:space="preserve"> ms:</w:t>
      </w:r>
    </w:p>
    <w:p w14:paraId="14DAFB1E" w14:textId="77777777" w:rsidR="00C3418C" w:rsidRPr="00C3418C" w:rsidRDefault="00C3418C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t>To je više emisija neposredno jedna nakon druge pa je binarna omotnica uzela predugi dio signala kao emisiju.</w:t>
      </w:r>
    </w:p>
    <w:p w14:paraId="2FE06918" w14:textId="77777777" w:rsidR="00C3418C" w:rsidRDefault="00AD394E" w:rsidP="00F6035D">
      <w:pPr>
        <w:rPr>
          <w:rStyle w:val="Naglaeno"/>
        </w:rPr>
      </w:pPr>
      <w:r>
        <w:rPr>
          <w:rStyle w:val="Naglaeno"/>
          <w:b w:val="0"/>
          <w:bCs w:val="0"/>
        </w:rPr>
        <w:pict w14:anchorId="724A1EFD">
          <v:shape id="_x0000_i1027" type="#_x0000_t75" style="width:189.35pt;height:142.65pt">
            <v:imagedata r:id="rId6" o:title=""/>
          </v:shape>
        </w:pict>
      </w:r>
      <w:r>
        <w:rPr>
          <w:rStyle w:val="Naglaeno"/>
          <w:b w:val="0"/>
          <w:bCs w:val="0"/>
        </w:rPr>
        <w:pict w14:anchorId="2093B3CB">
          <v:shape id="_x0000_i1028" type="#_x0000_t75" style="width:194.65pt;height:146pt">
            <v:imagedata r:id="rId7" o:title=""/>
          </v:shape>
        </w:pict>
      </w:r>
    </w:p>
    <w:p w14:paraId="4F2C843A" w14:textId="77777777" w:rsidR="00D4693F" w:rsidRDefault="00AD394E" w:rsidP="00F6035D">
      <w:pPr>
        <w:rPr>
          <w:rStyle w:val="Naglaeno"/>
        </w:rPr>
      </w:pPr>
      <w:r>
        <w:rPr>
          <w:rStyle w:val="Naglaeno"/>
          <w:b w:val="0"/>
          <w:bCs w:val="0"/>
        </w:rPr>
        <w:pict w14:anchorId="5D652B2A">
          <v:shape id="_x0000_i1029" type="#_x0000_t75" style="width:198.65pt;height:148.65pt">
            <v:imagedata r:id="rId8" o:title=""/>
          </v:shape>
        </w:pict>
      </w:r>
      <w:r>
        <w:rPr>
          <w:rStyle w:val="Naglaeno"/>
          <w:b w:val="0"/>
          <w:bCs w:val="0"/>
        </w:rPr>
        <w:pict w14:anchorId="0D35E1D9">
          <v:shape id="_x0000_i1030" type="#_x0000_t75" style="width:186pt;height:139.35pt">
            <v:imagedata r:id="rId9" o:title=""/>
          </v:shape>
        </w:pict>
      </w:r>
    </w:p>
    <w:p w14:paraId="79D97BFC" w14:textId="77777777" w:rsidR="00413985" w:rsidRDefault="00413985" w:rsidP="00F6035D">
      <w:pPr>
        <w:rPr>
          <w:rStyle w:val="Naglaeno"/>
          <w:b w:val="0"/>
          <w:bCs w:val="0"/>
        </w:rPr>
      </w:pPr>
    </w:p>
    <w:p w14:paraId="4BFFAD90" w14:textId="77777777" w:rsidR="00413985" w:rsidRDefault="00413985" w:rsidP="00F6035D">
      <w:pPr>
        <w:rPr>
          <w:rStyle w:val="Naglaeno"/>
          <w:b w:val="0"/>
          <w:bCs w:val="0"/>
        </w:rPr>
      </w:pPr>
    </w:p>
    <w:p w14:paraId="2AB24E59" w14:textId="77777777" w:rsidR="00D4693F" w:rsidRPr="00A63189" w:rsidRDefault="00D4693F" w:rsidP="00F6035D">
      <w:pPr>
        <w:rPr>
          <w:rStyle w:val="Naglaeno"/>
        </w:rPr>
      </w:pPr>
      <w:r w:rsidRPr="00A63189">
        <w:rPr>
          <w:rStyle w:val="Naglaeno"/>
        </w:rPr>
        <w:t xml:space="preserve">Nakon izbacivanja </w:t>
      </w:r>
      <w:proofErr w:type="spellStart"/>
      <w:r w:rsidRPr="00A63189">
        <w:rPr>
          <w:rStyle w:val="Naglaeno"/>
        </w:rPr>
        <w:t>outliera</w:t>
      </w:r>
      <w:proofErr w:type="spellEnd"/>
      <w:r w:rsidRPr="00A63189">
        <w:rPr>
          <w:rStyle w:val="Naglaeno"/>
        </w:rPr>
        <w:t xml:space="preserve"> iznad </w:t>
      </w:r>
      <w:r w:rsidR="001B152C" w:rsidRPr="00A63189">
        <w:rPr>
          <w:rStyle w:val="Naglaeno"/>
        </w:rPr>
        <w:t>0.12</w:t>
      </w:r>
      <w:r w:rsidRPr="00A63189">
        <w:rPr>
          <w:rStyle w:val="Naglaeno"/>
        </w:rPr>
        <w:t xml:space="preserve"> </w:t>
      </w:r>
      <w:proofErr w:type="spellStart"/>
      <w:r w:rsidRPr="00A63189">
        <w:rPr>
          <w:rStyle w:val="Naglaeno"/>
        </w:rPr>
        <w:t>ms</w:t>
      </w:r>
      <w:proofErr w:type="spellEnd"/>
      <w:r w:rsidRPr="00A63189">
        <w:rPr>
          <w:rStyle w:val="Naglaeno"/>
        </w:rPr>
        <w:t xml:space="preserve"> RISE TIME dobivamo slijedeć</w:t>
      </w:r>
      <w:r w:rsidR="001F2CA6" w:rsidRPr="00A63189">
        <w:rPr>
          <w:rStyle w:val="Naglaeno"/>
        </w:rPr>
        <w:t>u</w:t>
      </w:r>
      <w:r w:rsidRPr="00A63189">
        <w:rPr>
          <w:rStyle w:val="Naglaeno"/>
        </w:rPr>
        <w:t xml:space="preserve"> distribuciju:</w:t>
      </w:r>
    </w:p>
    <w:p w14:paraId="1574686D" w14:textId="5C1077F7" w:rsidR="000401D8" w:rsidRDefault="005909E6" w:rsidP="00F6035D">
      <w:pPr>
        <w:rPr>
          <w:rStyle w:val="Naglaeno"/>
          <w:b w:val="0"/>
          <w:bCs w:val="0"/>
        </w:rPr>
      </w:pPr>
      <w:r>
        <w:rPr>
          <w:rStyle w:val="Naglaeno"/>
          <w:b w:val="0"/>
          <w:bCs w:val="0"/>
          <w:noProof/>
        </w:rPr>
        <w:pict w14:anchorId="06ADAD58">
          <v:shape id="Slika 1" o:spid="_x0000_i1031" type="#_x0000_t75" style="width:333.35pt;height:250pt;visibility:visible;mso-wrap-style:square">
            <v:imagedata r:id="rId10" o:title=""/>
          </v:shape>
        </w:pict>
      </w:r>
    </w:p>
    <w:p w14:paraId="2DD6EB00" w14:textId="3720C746" w:rsidR="000401D8" w:rsidRDefault="005909E6" w:rsidP="00F6035D">
      <w:pPr>
        <w:rPr>
          <w:rStyle w:val="Naglaeno"/>
          <w:b w:val="0"/>
          <w:bCs w:val="0"/>
        </w:rPr>
      </w:pPr>
      <w:r>
        <w:rPr>
          <w:rStyle w:val="Naglaeno"/>
          <w:b w:val="0"/>
          <w:bCs w:val="0"/>
        </w:rPr>
        <w:pict w14:anchorId="3A64BD26">
          <v:shape id="_x0000_i1032" type="#_x0000_t75" style="width:301.35pt;height:226pt">
            <v:imagedata r:id="rId11" o:title=""/>
          </v:shape>
        </w:pict>
      </w:r>
    </w:p>
    <w:p w14:paraId="10A0EF0C" w14:textId="77777777" w:rsidR="004E1275" w:rsidRPr="004E1275" w:rsidRDefault="004E1275" w:rsidP="004E1275">
      <w:pPr>
        <w:rPr>
          <w:rStyle w:val="Naglaeno"/>
        </w:rPr>
      </w:pPr>
      <w:r w:rsidRPr="004E1275">
        <w:rPr>
          <w:rStyle w:val="Naglaeno"/>
        </w:rPr>
        <w:t xml:space="preserve">RISE TIME </w:t>
      </w:r>
      <w:proofErr w:type="spellStart"/>
      <w:r w:rsidRPr="004E1275">
        <w:rPr>
          <w:rStyle w:val="Naglaeno"/>
        </w:rPr>
        <w:t>outliers</w:t>
      </w:r>
      <w:proofErr w:type="spellEnd"/>
      <w:r w:rsidRPr="004E1275">
        <w:rPr>
          <w:rStyle w:val="Naglaeno"/>
        </w:rPr>
        <w:t xml:space="preserve"> are </w:t>
      </w:r>
      <w:proofErr w:type="spellStart"/>
      <w:r w:rsidRPr="004E1275">
        <w:rPr>
          <w:rStyle w:val="Naglaeno"/>
        </w:rPr>
        <w:t>emissions</w:t>
      </w:r>
      <w:proofErr w:type="spellEnd"/>
      <w:r w:rsidRPr="004E1275">
        <w:rPr>
          <w:rStyle w:val="Naglaeno"/>
        </w:rPr>
        <w:t xml:space="preserve"> </w:t>
      </w:r>
      <w:proofErr w:type="spellStart"/>
      <w:r w:rsidRPr="004E1275">
        <w:rPr>
          <w:rStyle w:val="Naglaeno"/>
        </w:rPr>
        <w:t>with</w:t>
      </w:r>
      <w:proofErr w:type="spellEnd"/>
      <w:r w:rsidRPr="004E1275">
        <w:rPr>
          <w:rStyle w:val="Naglaeno"/>
        </w:rPr>
        <w:t xml:space="preserve"> </w:t>
      </w:r>
      <w:proofErr w:type="spellStart"/>
      <w:r w:rsidRPr="004E1275">
        <w:rPr>
          <w:rStyle w:val="Naglaeno"/>
        </w:rPr>
        <w:t>value</w:t>
      </w:r>
      <w:proofErr w:type="spellEnd"/>
      <w:r w:rsidRPr="004E1275">
        <w:rPr>
          <w:rStyle w:val="Naglaeno"/>
        </w:rPr>
        <w:t xml:space="preserve"> more </w:t>
      </w:r>
      <w:proofErr w:type="spellStart"/>
      <w:r w:rsidRPr="004E1275">
        <w:rPr>
          <w:rStyle w:val="Naglaeno"/>
        </w:rPr>
        <w:t>than</w:t>
      </w:r>
      <w:proofErr w:type="spellEnd"/>
      <w:r w:rsidRPr="004E1275">
        <w:rPr>
          <w:rStyle w:val="Naglaeno"/>
        </w:rPr>
        <w:t xml:space="preserve"> 0.00013 [s]</w:t>
      </w:r>
    </w:p>
    <w:p w14:paraId="3A838F21" w14:textId="08FF49FF" w:rsidR="00D4693F" w:rsidRPr="00D4693F" w:rsidRDefault="004E1275" w:rsidP="004E1275">
      <w:pPr>
        <w:rPr>
          <w:rStyle w:val="Naglaeno"/>
          <w:b w:val="0"/>
          <w:bCs w:val="0"/>
        </w:rPr>
      </w:pPr>
      <w:proofErr w:type="spellStart"/>
      <w:r w:rsidRPr="004E1275">
        <w:rPr>
          <w:rStyle w:val="Naglaeno"/>
        </w:rPr>
        <w:t>Percentage</w:t>
      </w:r>
      <w:proofErr w:type="spellEnd"/>
      <w:r w:rsidRPr="004E1275">
        <w:rPr>
          <w:rStyle w:val="Naglaeno"/>
        </w:rPr>
        <w:t xml:space="preserve"> </w:t>
      </w:r>
      <w:proofErr w:type="spellStart"/>
      <w:r w:rsidRPr="004E1275">
        <w:rPr>
          <w:rStyle w:val="Naglaeno"/>
        </w:rPr>
        <w:t>of</w:t>
      </w:r>
      <w:proofErr w:type="spellEnd"/>
      <w:r w:rsidRPr="004E1275">
        <w:rPr>
          <w:rStyle w:val="Naglaeno"/>
        </w:rPr>
        <w:t xml:space="preserve"> </w:t>
      </w:r>
      <w:proofErr w:type="spellStart"/>
      <w:r w:rsidRPr="004E1275">
        <w:rPr>
          <w:rStyle w:val="Naglaeno"/>
        </w:rPr>
        <w:t>oultiers</w:t>
      </w:r>
      <w:proofErr w:type="spellEnd"/>
      <w:r w:rsidRPr="004E1275">
        <w:rPr>
          <w:rStyle w:val="Naglaeno"/>
        </w:rPr>
        <w:t xml:space="preserve"> for RISE TIME: 10/745 = 1.3423 %</w:t>
      </w:r>
    </w:p>
    <w:p w14:paraId="6416B9E1" w14:textId="2A8E6C10" w:rsidR="00F6035D" w:rsidRDefault="00F6035D">
      <w:pPr>
        <w:rPr>
          <w:rStyle w:val="Naglaeno"/>
        </w:rPr>
      </w:pPr>
    </w:p>
    <w:p w14:paraId="34D467CC" w14:textId="539EC99C" w:rsidR="00A63189" w:rsidRDefault="00A63189">
      <w:pPr>
        <w:rPr>
          <w:rStyle w:val="Naglaeno"/>
        </w:rPr>
      </w:pPr>
    </w:p>
    <w:p w14:paraId="0DA950F9" w14:textId="33941821" w:rsidR="00A63189" w:rsidRDefault="00A63189">
      <w:pPr>
        <w:rPr>
          <w:rStyle w:val="Naglaeno"/>
        </w:rPr>
      </w:pPr>
    </w:p>
    <w:p w14:paraId="536E8241" w14:textId="5187D067" w:rsidR="00A63189" w:rsidRDefault="00A63189">
      <w:pPr>
        <w:rPr>
          <w:rStyle w:val="Naglaeno"/>
        </w:rPr>
      </w:pPr>
    </w:p>
    <w:p w14:paraId="6252E29F" w14:textId="20CCDA7C" w:rsidR="00A63189" w:rsidRDefault="00A63189">
      <w:pPr>
        <w:rPr>
          <w:rStyle w:val="Naglaeno"/>
        </w:rPr>
      </w:pPr>
    </w:p>
    <w:p w14:paraId="6DE69006" w14:textId="77777777" w:rsidR="00A63189" w:rsidRDefault="00A63189">
      <w:pPr>
        <w:rPr>
          <w:rStyle w:val="Naglaeno"/>
        </w:rPr>
      </w:pPr>
    </w:p>
    <w:p w14:paraId="56E5E539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t>COUNTS_TO:</w:t>
      </w:r>
    </w:p>
    <w:p w14:paraId="4C97988B" w14:textId="4EC6B9D1" w:rsidR="00534539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0360F897">
          <v:shape id="Slika 3" o:spid="_x0000_i1033" type="#_x0000_t75" style="width:226pt;height:168.65pt;visibility:visible">
            <v:imagedata r:id="rId12" o:title=""/>
          </v:shape>
        </w:pict>
      </w:r>
      <w:r>
        <w:rPr>
          <w:rStyle w:val="Naglaeno"/>
          <w:b w:val="0"/>
          <w:bCs w:val="0"/>
          <w:noProof/>
        </w:rPr>
        <w:pict w14:anchorId="3B803D5D">
          <v:shape id="Slika 4" o:spid="_x0000_i1034" type="#_x0000_t75" style="width:214.65pt;height:160.65pt;visibility:visible">
            <v:imagedata r:id="rId13" o:title=""/>
          </v:shape>
        </w:pict>
      </w:r>
    </w:p>
    <w:p w14:paraId="6EC3E85B" w14:textId="1561E77C" w:rsidR="00534539" w:rsidRDefault="00534539" w:rsidP="00534539">
      <w:pPr>
        <w:rPr>
          <w:rStyle w:val="Naglaeno"/>
          <w:noProof/>
        </w:rPr>
      </w:pPr>
      <w:r w:rsidRPr="00D4693F">
        <w:rPr>
          <w:rStyle w:val="Naglaeno"/>
          <w:noProof/>
        </w:rPr>
        <w:t xml:space="preserve">Potencijalni outlieri iznad </w:t>
      </w:r>
      <w:r w:rsidR="00555D2F">
        <w:rPr>
          <w:rStyle w:val="Naglaeno"/>
          <w:noProof/>
        </w:rPr>
        <w:t>118</w:t>
      </w:r>
      <w:r w:rsidRPr="00D4693F">
        <w:rPr>
          <w:rStyle w:val="Naglaeno"/>
          <w:noProof/>
        </w:rPr>
        <w:t xml:space="preserve"> </w:t>
      </w:r>
      <w:r>
        <w:rPr>
          <w:rStyle w:val="Naglaeno"/>
          <w:noProof/>
        </w:rPr>
        <w:t>vrhova</w:t>
      </w:r>
      <w:r w:rsidRPr="00D4693F">
        <w:rPr>
          <w:rStyle w:val="Naglaeno"/>
          <w:noProof/>
        </w:rPr>
        <w:t>:</w:t>
      </w:r>
      <w:r w:rsidR="00D15BCF">
        <w:rPr>
          <w:rStyle w:val="Naglaeno"/>
          <w:noProof/>
        </w:rPr>
        <w:t xml:space="preserve"> - isti razlog</w:t>
      </w:r>
      <w:r w:rsidR="003C2FE1">
        <w:rPr>
          <w:rStyle w:val="Naglaeno"/>
          <w:noProof/>
        </w:rPr>
        <w:t xml:space="preserve"> </w:t>
      </w:r>
      <w:r w:rsidR="00A63189">
        <w:rPr>
          <w:rStyle w:val="Naglaeno"/>
          <w:noProof/>
        </w:rPr>
        <w:t>i emisije kao kod RISE TIME.</w:t>
      </w:r>
    </w:p>
    <w:p w14:paraId="6CB5DF6B" w14:textId="77777777" w:rsidR="00D15BCF" w:rsidRDefault="005909E6" w:rsidP="00534539">
      <w:pPr>
        <w:rPr>
          <w:rStyle w:val="Naglaeno"/>
          <w:noProof/>
        </w:rPr>
      </w:pPr>
      <w:r>
        <w:rPr>
          <w:rStyle w:val="Naglaeno"/>
          <w:noProof/>
        </w:rPr>
        <w:pict w14:anchorId="7CB89E01">
          <v:shape id="_x0000_i1035" type="#_x0000_t75" style="width:172.65pt;height:129.35pt">
            <v:imagedata r:id="rId14" o:title=""/>
          </v:shape>
        </w:pict>
      </w:r>
      <w:r w:rsidR="003C2FE1">
        <w:rPr>
          <w:rStyle w:val="Naglaeno"/>
          <w:noProof/>
        </w:rPr>
        <w:t xml:space="preserve"> </w:t>
      </w:r>
      <w:r>
        <w:rPr>
          <w:rStyle w:val="Naglaeno"/>
          <w:noProof/>
        </w:rPr>
        <w:pict w14:anchorId="51927C01">
          <v:shape id="_x0000_i1036" type="#_x0000_t75" style="width:158pt;height:118.65pt">
            <v:imagedata r:id="rId15" o:title=""/>
          </v:shape>
        </w:pict>
      </w:r>
      <w:r w:rsidR="003C2FE1" w:rsidRPr="003C2FE1">
        <w:rPr>
          <w:rStyle w:val="Naglaeno"/>
          <w:b w:val="0"/>
          <w:bCs w:val="0"/>
          <w:noProof/>
        </w:rPr>
        <w:t xml:space="preserve"> </w:t>
      </w:r>
    </w:p>
    <w:p w14:paraId="18490F86" w14:textId="74C3C4AD" w:rsidR="00886332" w:rsidRDefault="0082220D" w:rsidP="00534539">
      <w:pPr>
        <w:rPr>
          <w:rStyle w:val="Naglaeno"/>
          <w:noProof/>
        </w:rPr>
      </w:pPr>
      <w:r>
        <w:rPr>
          <w:rStyle w:val="Naglaeno"/>
          <w:noProof/>
        </w:rPr>
        <w:t>E</w:t>
      </w:r>
      <w:r w:rsidR="00886332">
        <w:rPr>
          <w:rStyle w:val="Naglaeno"/>
          <w:noProof/>
        </w:rPr>
        <w:t>misije</w:t>
      </w:r>
      <w:r>
        <w:rPr>
          <w:rStyle w:val="Naglaeno"/>
          <w:noProof/>
        </w:rPr>
        <w:t xml:space="preserve"> s velikim COUNTS TO</w:t>
      </w:r>
      <w:r w:rsidR="00886332">
        <w:rPr>
          <w:rStyle w:val="Naglaeno"/>
          <w:noProof/>
        </w:rPr>
        <w:t xml:space="preserve"> zbog prevelikog šuma iznad 2 mV:</w:t>
      </w:r>
    </w:p>
    <w:p w14:paraId="45E540B3" w14:textId="77777777" w:rsidR="00886332" w:rsidRDefault="005909E6" w:rsidP="00534539">
      <w:pPr>
        <w:rPr>
          <w:rStyle w:val="Naglaeno"/>
          <w:noProof/>
        </w:rPr>
      </w:pPr>
      <w:r>
        <w:rPr>
          <w:rStyle w:val="Naglaeno"/>
          <w:noProof/>
        </w:rPr>
        <w:pict w14:anchorId="7BAC2513">
          <v:shape id="_x0000_i1037" type="#_x0000_t75" style="width:218pt;height:163.35pt">
            <v:imagedata r:id="rId16" o:title=""/>
          </v:shape>
        </w:pict>
      </w:r>
    </w:p>
    <w:p w14:paraId="06EFF5A3" w14:textId="77777777" w:rsidR="00BE18D8" w:rsidRDefault="00BE18D8" w:rsidP="00534539">
      <w:pPr>
        <w:rPr>
          <w:rStyle w:val="Naglaeno"/>
          <w:b w:val="0"/>
          <w:bCs w:val="0"/>
        </w:rPr>
      </w:pPr>
    </w:p>
    <w:p w14:paraId="3EAF2331" w14:textId="77777777" w:rsidR="00BE18D8" w:rsidRDefault="00BE18D8" w:rsidP="00534539">
      <w:pPr>
        <w:rPr>
          <w:rStyle w:val="Naglaeno"/>
          <w:b w:val="0"/>
          <w:bCs w:val="0"/>
        </w:rPr>
      </w:pPr>
    </w:p>
    <w:p w14:paraId="5FE5D262" w14:textId="77777777" w:rsidR="00BE18D8" w:rsidRDefault="00BE18D8" w:rsidP="00534539">
      <w:pPr>
        <w:rPr>
          <w:rStyle w:val="Naglaeno"/>
          <w:b w:val="0"/>
          <w:bCs w:val="0"/>
        </w:rPr>
      </w:pPr>
    </w:p>
    <w:p w14:paraId="0EC4F3AA" w14:textId="77777777" w:rsidR="00BE18D8" w:rsidRDefault="00BE18D8" w:rsidP="00534539">
      <w:pPr>
        <w:rPr>
          <w:rStyle w:val="Naglaeno"/>
          <w:b w:val="0"/>
          <w:bCs w:val="0"/>
        </w:rPr>
      </w:pPr>
    </w:p>
    <w:p w14:paraId="34C4701D" w14:textId="746C6BDE" w:rsidR="00BE18D8" w:rsidRDefault="00BE18D8" w:rsidP="00534539">
      <w:pPr>
        <w:rPr>
          <w:rStyle w:val="Naglaeno"/>
          <w:b w:val="0"/>
          <w:bCs w:val="0"/>
        </w:rPr>
      </w:pPr>
    </w:p>
    <w:p w14:paraId="7E732712" w14:textId="77777777" w:rsidR="00490DE9" w:rsidRDefault="00490DE9" w:rsidP="00534539">
      <w:pPr>
        <w:rPr>
          <w:rStyle w:val="Naglaeno"/>
          <w:b w:val="0"/>
          <w:bCs w:val="0"/>
        </w:rPr>
      </w:pPr>
    </w:p>
    <w:p w14:paraId="6F0DDA94" w14:textId="08AF9FD7" w:rsidR="00887705" w:rsidRPr="00490DE9" w:rsidRDefault="00887705" w:rsidP="00534539">
      <w:pPr>
        <w:rPr>
          <w:rStyle w:val="Naglaeno"/>
        </w:rPr>
      </w:pPr>
      <w:r w:rsidRPr="00490DE9">
        <w:rPr>
          <w:rStyle w:val="Naglaeno"/>
        </w:rPr>
        <w:t xml:space="preserve">Nakon izbacivanja </w:t>
      </w:r>
      <w:proofErr w:type="spellStart"/>
      <w:r w:rsidRPr="00490DE9">
        <w:rPr>
          <w:rStyle w:val="Naglaeno"/>
        </w:rPr>
        <w:t>outliera</w:t>
      </w:r>
      <w:proofErr w:type="spellEnd"/>
      <w:r w:rsidRPr="00490DE9">
        <w:rPr>
          <w:rStyle w:val="Naglaeno"/>
        </w:rPr>
        <w:t xml:space="preserve"> iznad </w:t>
      </w:r>
      <w:r w:rsidR="0074139E" w:rsidRPr="00490DE9">
        <w:rPr>
          <w:rStyle w:val="Naglaeno"/>
        </w:rPr>
        <w:t>118</w:t>
      </w:r>
      <w:r w:rsidRPr="00490DE9">
        <w:rPr>
          <w:rStyle w:val="Naglaeno"/>
        </w:rPr>
        <w:t xml:space="preserve"> COUNTS TO dobivamo slijedeću distribuciju:</w:t>
      </w:r>
    </w:p>
    <w:p w14:paraId="5493BC38" w14:textId="11417001" w:rsidR="009D4EC6" w:rsidRPr="00887705" w:rsidRDefault="005909E6" w:rsidP="00534539">
      <w:pPr>
        <w:rPr>
          <w:rStyle w:val="Naglaeno"/>
          <w:b w:val="0"/>
          <w:bCs w:val="0"/>
        </w:rPr>
      </w:pPr>
      <w:r>
        <w:rPr>
          <w:rStyle w:val="Naglaeno"/>
          <w:b w:val="0"/>
          <w:bCs w:val="0"/>
          <w:noProof/>
        </w:rPr>
        <w:pict w14:anchorId="5C03BF59">
          <v:shape id="_x0000_i1038" type="#_x0000_t75" style="width:290pt;height:218pt;visibility:visible;mso-wrap-style:square">
            <v:imagedata r:id="rId17" o:title=""/>
          </v:shape>
        </w:pict>
      </w:r>
    </w:p>
    <w:p w14:paraId="01875C00" w14:textId="68DEF36F" w:rsidR="00887705" w:rsidRDefault="005909E6" w:rsidP="00534539">
      <w:pPr>
        <w:rPr>
          <w:rStyle w:val="Naglaeno"/>
          <w:noProof/>
        </w:rPr>
      </w:pPr>
      <w:r>
        <w:rPr>
          <w:rStyle w:val="Naglaeno"/>
          <w:noProof/>
        </w:rPr>
        <w:pict w14:anchorId="28AC6976">
          <v:shape id="_x0000_i1039" type="#_x0000_t75" style="width:277.35pt;height:208pt">
            <v:imagedata r:id="rId18" o:title=""/>
          </v:shape>
        </w:pict>
      </w:r>
    </w:p>
    <w:p w14:paraId="40E125C5" w14:textId="4C2DD718" w:rsidR="00887705" w:rsidRDefault="00887705" w:rsidP="00534539">
      <w:pPr>
        <w:rPr>
          <w:rStyle w:val="Naglaeno"/>
          <w:noProof/>
        </w:rPr>
      </w:pPr>
    </w:p>
    <w:p w14:paraId="0896524B" w14:textId="77777777" w:rsidR="009D4EC6" w:rsidRPr="009D4EC6" w:rsidRDefault="009D4EC6" w:rsidP="009D4EC6">
      <w:pPr>
        <w:rPr>
          <w:rStyle w:val="Naglaeno"/>
          <w:noProof/>
        </w:rPr>
      </w:pPr>
      <w:r w:rsidRPr="009D4EC6">
        <w:rPr>
          <w:rStyle w:val="Naglaeno"/>
          <w:noProof/>
        </w:rPr>
        <w:t>COUNTS TO outliers are emissions with value more than 118 [#]</w:t>
      </w:r>
    </w:p>
    <w:p w14:paraId="3B7A463B" w14:textId="09DFBFBF" w:rsidR="00F6035D" w:rsidRDefault="009D4EC6" w:rsidP="009D4EC6">
      <w:pPr>
        <w:rPr>
          <w:rStyle w:val="Naglaeno"/>
        </w:rPr>
      </w:pPr>
      <w:r w:rsidRPr="009D4EC6">
        <w:rPr>
          <w:rStyle w:val="Naglaeno"/>
          <w:noProof/>
        </w:rPr>
        <w:t>Percentage of oultiers for COUNTS TO: 13/745 = 1.745 %</w:t>
      </w:r>
    </w:p>
    <w:p w14:paraId="5CE50B91" w14:textId="77777777" w:rsidR="00B27170" w:rsidRDefault="00B27170" w:rsidP="00F6035D">
      <w:pPr>
        <w:rPr>
          <w:rStyle w:val="Naglaeno"/>
        </w:rPr>
      </w:pPr>
    </w:p>
    <w:p w14:paraId="59F9941D" w14:textId="77777777" w:rsidR="00B27170" w:rsidRDefault="00B27170" w:rsidP="00F6035D">
      <w:pPr>
        <w:rPr>
          <w:rStyle w:val="Naglaeno"/>
        </w:rPr>
      </w:pPr>
    </w:p>
    <w:p w14:paraId="56B3FF97" w14:textId="77777777" w:rsidR="00B27170" w:rsidRDefault="00B27170" w:rsidP="00F6035D">
      <w:pPr>
        <w:rPr>
          <w:rStyle w:val="Naglaeno"/>
        </w:rPr>
      </w:pPr>
    </w:p>
    <w:p w14:paraId="526122A4" w14:textId="77777777" w:rsidR="00B27170" w:rsidRDefault="00B27170" w:rsidP="00F6035D">
      <w:pPr>
        <w:rPr>
          <w:rStyle w:val="Naglaeno"/>
        </w:rPr>
      </w:pPr>
    </w:p>
    <w:p w14:paraId="737ABECC" w14:textId="77777777" w:rsidR="00B27170" w:rsidRDefault="00B27170" w:rsidP="00F6035D">
      <w:pPr>
        <w:rPr>
          <w:rStyle w:val="Naglaeno"/>
        </w:rPr>
      </w:pPr>
    </w:p>
    <w:p w14:paraId="46F6946A" w14:textId="77777777" w:rsidR="00B27170" w:rsidRDefault="00B27170" w:rsidP="00F6035D">
      <w:pPr>
        <w:rPr>
          <w:rStyle w:val="Naglaeno"/>
        </w:rPr>
      </w:pPr>
    </w:p>
    <w:p w14:paraId="6CB2D4A8" w14:textId="77777777" w:rsidR="00B27170" w:rsidRDefault="00B27170" w:rsidP="00F6035D">
      <w:pPr>
        <w:rPr>
          <w:rStyle w:val="Naglaeno"/>
        </w:rPr>
      </w:pPr>
    </w:p>
    <w:p w14:paraId="239528C5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t>COUNTS_FROM:</w:t>
      </w:r>
    </w:p>
    <w:p w14:paraId="2C49CB3C" w14:textId="56302F40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6FEBDBAC">
          <v:shape id="Slika 5" o:spid="_x0000_i1040" type="#_x0000_t75" style="width:200.65pt;height:150pt;visibility:visible">
            <v:imagedata r:id="rId19" o:title=""/>
          </v:shape>
        </w:pict>
      </w:r>
      <w:r>
        <w:rPr>
          <w:rStyle w:val="Naglaeno"/>
          <w:b w:val="0"/>
          <w:bCs w:val="0"/>
          <w:noProof/>
        </w:rPr>
        <w:pict w14:anchorId="6E5F8891">
          <v:shape id="Slika 6" o:spid="_x0000_i1041" type="#_x0000_t75" style="width:201.35pt;height:150.65pt;visibility:visible">
            <v:imagedata r:id="rId20" o:title=""/>
          </v:shape>
        </w:pict>
      </w:r>
    </w:p>
    <w:p w14:paraId="26068315" w14:textId="431689EE" w:rsidR="00BE18D8" w:rsidRDefault="00C148B6" w:rsidP="00C148B6">
      <w:pPr>
        <w:rPr>
          <w:rStyle w:val="Naglaeno"/>
          <w:noProof/>
        </w:rPr>
      </w:pPr>
      <w:r w:rsidRPr="00D4693F">
        <w:rPr>
          <w:rStyle w:val="Naglaeno"/>
          <w:noProof/>
        </w:rPr>
        <w:t xml:space="preserve">Potencijalni outlieri iznad </w:t>
      </w:r>
      <w:r w:rsidR="001E4C85">
        <w:rPr>
          <w:rStyle w:val="Naglaeno"/>
          <w:noProof/>
        </w:rPr>
        <w:t>130</w:t>
      </w:r>
      <w:r>
        <w:rPr>
          <w:rStyle w:val="Naglaeno"/>
          <w:noProof/>
        </w:rPr>
        <w:t xml:space="preserve"> vrhova</w:t>
      </w:r>
      <w:r w:rsidR="00F915A0">
        <w:rPr>
          <w:rStyle w:val="Naglaeno"/>
          <w:noProof/>
        </w:rPr>
        <w:t>, međutim ispod 160 vrhova imamo kvalitetnu emisiju pa nisu pravi outlieri.</w:t>
      </w:r>
    </w:p>
    <w:p w14:paraId="2988BFDD" w14:textId="1E306EC7" w:rsidR="00B27170" w:rsidRDefault="005909E6" w:rsidP="00C148B6">
      <w:pPr>
        <w:rPr>
          <w:rStyle w:val="Naglaeno"/>
          <w:noProof/>
        </w:rPr>
      </w:pPr>
      <w:r>
        <w:rPr>
          <w:rStyle w:val="Naglaeno"/>
          <w:noProof/>
        </w:rPr>
        <w:pict w14:anchorId="1F28D691">
          <v:shape id="_x0000_i1042" type="#_x0000_t75" style="width:200.65pt;height:150pt">
            <v:imagedata r:id="rId21" o:title=""/>
          </v:shape>
        </w:pict>
      </w:r>
      <w:r>
        <w:rPr>
          <w:rStyle w:val="Naglaeno"/>
          <w:noProof/>
        </w:rPr>
        <w:pict w14:anchorId="7CBC3B35">
          <v:shape id="_x0000_i1043" type="#_x0000_t75" style="width:221.35pt;height:166pt">
            <v:imagedata r:id="rId22" o:title=""/>
          </v:shape>
        </w:pict>
      </w:r>
    </w:p>
    <w:p w14:paraId="7E354B76" w14:textId="77777777" w:rsidR="00AF57E8" w:rsidRDefault="00AF57E8" w:rsidP="00C148B6">
      <w:pPr>
        <w:rPr>
          <w:rStyle w:val="Naglaeno"/>
          <w:noProof/>
        </w:rPr>
      </w:pPr>
    </w:p>
    <w:p w14:paraId="5D9CE753" w14:textId="77777777" w:rsidR="00AF57E8" w:rsidRDefault="00AF57E8" w:rsidP="00C148B6">
      <w:pPr>
        <w:rPr>
          <w:rStyle w:val="Naglaeno"/>
          <w:noProof/>
        </w:rPr>
      </w:pPr>
    </w:p>
    <w:p w14:paraId="676345EC" w14:textId="77777777" w:rsidR="00AF57E8" w:rsidRDefault="00AF57E8" w:rsidP="00C148B6">
      <w:pPr>
        <w:rPr>
          <w:rStyle w:val="Naglaeno"/>
          <w:noProof/>
        </w:rPr>
      </w:pPr>
    </w:p>
    <w:p w14:paraId="667E68B7" w14:textId="77777777" w:rsidR="00AF57E8" w:rsidRDefault="00AF57E8" w:rsidP="00C148B6">
      <w:pPr>
        <w:rPr>
          <w:rStyle w:val="Naglaeno"/>
          <w:noProof/>
        </w:rPr>
      </w:pPr>
    </w:p>
    <w:p w14:paraId="1A842999" w14:textId="77777777" w:rsidR="00AF57E8" w:rsidRDefault="00AF57E8" w:rsidP="00C148B6">
      <w:pPr>
        <w:rPr>
          <w:rStyle w:val="Naglaeno"/>
          <w:noProof/>
        </w:rPr>
      </w:pPr>
    </w:p>
    <w:p w14:paraId="634490DC" w14:textId="7938C3DF" w:rsidR="00F6035D" w:rsidRDefault="00F6035D">
      <w:pPr>
        <w:rPr>
          <w:rStyle w:val="Naglaeno"/>
        </w:rPr>
      </w:pPr>
    </w:p>
    <w:p w14:paraId="11BF2EA9" w14:textId="6E6DCB8E" w:rsidR="0004295A" w:rsidRDefault="0004295A">
      <w:pPr>
        <w:rPr>
          <w:rStyle w:val="Naglaeno"/>
        </w:rPr>
      </w:pPr>
    </w:p>
    <w:p w14:paraId="0526EF57" w14:textId="41B88DAF" w:rsidR="0004295A" w:rsidRDefault="0004295A">
      <w:pPr>
        <w:rPr>
          <w:rStyle w:val="Naglaeno"/>
        </w:rPr>
      </w:pPr>
    </w:p>
    <w:p w14:paraId="60204B70" w14:textId="51FAF1DC" w:rsidR="0004295A" w:rsidRDefault="0004295A">
      <w:pPr>
        <w:rPr>
          <w:rStyle w:val="Naglaeno"/>
        </w:rPr>
      </w:pPr>
    </w:p>
    <w:p w14:paraId="231D6D86" w14:textId="3AFF7709" w:rsidR="0004295A" w:rsidRDefault="0004295A">
      <w:pPr>
        <w:rPr>
          <w:rStyle w:val="Naglaeno"/>
        </w:rPr>
      </w:pPr>
    </w:p>
    <w:p w14:paraId="75866770" w14:textId="403B255B" w:rsidR="0004295A" w:rsidRDefault="0004295A">
      <w:pPr>
        <w:rPr>
          <w:rStyle w:val="Naglaeno"/>
        </w:rPr>
      </w:pPr>
    </w:p>
    <w:p w14:paraId="3814DCAA" w14:textId="13623FF9" w:rsidR="0004295A" w:rsidRDefault="0004295A">
      <w:pPr>
        <w:rPr>
          <w:rStyle w:val="Naglaeno"/>
        </w:rPr>
      </w:pPr>
    </w:p>
    <w:p w14:paraId="3B3D019C" w14:textId="2E738275" w:rsidR="0004295A" w:rsidRDefault="0004295A">
      <w:pPr>
        <w:rPr>
          <w:rStyle w:val="Naglaeno"/>
        </w:rPr>
      </w:pPr>
    </w:p>
    <w:p w14:paraId="2060929B" w14:textId="77777777" w:rsidR="0004295A" w:rsidRDefault="0004295A">
      <w:pPr>
        <w:rPr>
          <w:rStyle w:val="Naglaeno"/>
        </w:rPr>
      </w:pPr>
    </w:p>
    <w:p w14:paraId="587646A0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t>DURATION:</w:t>
      </w:r>
    </w:p>
    <w:p w14:paraId="4C8047E2" w14:textId="4B8786F0" w:rsidR="00F6035D" w:rsidRPr="00321A6C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176B68FE">
          <v:shape id="Slika 7" o:spid="_x0000_i1044" type="#_x0000_t75" style="width:210pt;height:157.35pt;visibility:visible">
            <v:imagedata r:id="rId23" o:title=""/>
          </v:shape>
        </w:pict>
      </w:r>
      <w:r>
        <w:rPr>
          <w:rStyle w:val="Naglaeno"/>
          <w:b w:val="0"/>
          <w:bCs w:val="0"/>
          <w:noProof/>
        </w:rPr>
        <w:pict w14:anchorId="17D4A273">
          <v:shape id="Slika 8" o:spid="_x0000_i1045" type="#_x0000_t75" style="width:196.65pt;height:146.65pt;visibility:visible">
            <v:imagedata r:id="rId24" o:title=""/>
          </v:shape>
        </w:pict>
      </w:r>
    </w:p>
    <w:p w14:paraId="7052882F" w14:textId="09F08D7F" w:rsidR="003157F5" w:rsidRDefault="003157F5" w:rsidP="00F6035D">
      <w:pPr>
        <w:rPr>
          <w:rStyle w:val="Naglaeno"/>
          <w:noProof/>
        </w:rPr>
      </w:pPr>
      <w:r w:rsidRPr="003157F5">
        <w:rPr>
          <w:rStyle w:val="Naglaeno"/>
          <w:noProof/>
        </w:rPr>
        <w:t>Potencijalni outliersi iznad 0.3</w:t>
      </w:r>
      <w:r w:rsidR="00FB076D">
        <w:rPr>
          <w:rStyle w:val="Naglaeno"/>
          <w:noProof/>
        </w:rPr>
        <w:t>6</w:t>
      </w:r>
      <w:r w:rsidRPr="003157F5">
        <w:rPr>
          <w:rStyle w:val="Naglaeno"/>
          <w:noProof/>
        </w:rPr>
        <w:t xml:space="preserve"> ms</w:t>
      </w:r>
      <w:r w:rsidR="00490DE9">
        <w:rPr>
          <w:rStyle w:val="Naglaeno"/>
          <w:noProof/>
        </w:rPr>
        <w:t xml:space="preserve"> gdje nalazimo iste outliere kao prije</w:t>
      </w:r>
      <w:r w:rsidR="002A1DBB">
        <w:rPr>
          <w:rStyle w:val="Naglaeno"/>
          <w:noProof/>
        </w:rPr>
        <w:t>:</w:t>
      </w:r>
    </w:p>
    <w:p w14:paraId="293F602C" w14:textId="77777777" w:rsidR="00321A6C" w:rsidRDefault="005909E6" w:rsidP="00F6035D">
      <w:pPr>
        <w:rPr>
          <w:rStyle w:val="Naglaeno"/>
        </w:rPr>
      </w:pPr>
      <w:r>
        <w:rPr>
          <w:rStyle w:val="Naglaeno"/>
        </w:rPr>
        <w:pict w14:anchorId="4D1C1140">
          <v:shape id="_x0000_i1046" type="#_x0000_t75" style="width:181.35pt;height:136pt">
            <v:imagedata r:id="rId25" o:title=""/>
          </v:shape>
        </w:pict>
      </w:r>
      <w:r w:rsidR="00E51C6A" w:rsidRPr="00E51C6A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48CE9240">
          <v:shape id="_x0000_i1047" type="#_x0000_t75" style="width:173.35pt;height:130pt">
            <v:imagedata r:id="rId26" o:title=""/>
          </v:shape>
        </w:pict>
      </w:r>
    </w:p>
    <w:p w14:paraId="7F593D70" w14:textId="77777777" w:rsidR="00E51C6A" w:rsidRDefault="005909E6" w:rsidP="00F6035D">
      <w:pPr>
        <w:rPr>
          <w:rStyle w:val="Naglaeno"/>
        </w:rPr>
      </w:pPr>
      <w:r>
        <w:rPr>
          <w:rStyle w:val="Naglaeno"/>
        </w:rPr>
        <w:pict w14:anchorId="37CD7E76">
          <v:shape id="_x0000_i1048" type="#_x0000_t75" style="width:150.65pt;height:112.65pt">
            <v:imagedata r:id="rId27" o:title=""/>
          </v:shape>
        </w:pict>
      </w:r>
      <w:r w:rsidR="00C555A3" w:rsidRPr="00C555A3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61794D35">
          <v:shape id="_x0000_i1049" type="#_x0000_t75" style="width:178.65pt;height:134pt">
            <v:imagedata r:id="rId28" o:title=""/>
          </v:shape>
        </w:pict>
      </w:r>
    </w:p>
    <w:p w14:paraId="44FB106E" w14:textId="428D7DC6" w:rsidR="00722F6F" w:rsidRDefault="00722F6F" w:rsidP="00F6035D">
      <w:pPr>
        <w:rPr>
          <w:rStyle w:val="Naglaeno"/>
        </w:rPr>
      </w:pPr>
    </w:p>
    <w:p w14:paraId="491EED1F" w14:textId="427B9015" w:rsidR="00C238B1" w:rsidRDefault="00C238B1" w:rsidP="00F6035D">
      <w:pPr>
        <w:rPr>
          <w:rStyle w:val="Naglaeno"/>
        </w:rPr>
      </w:pPr>
    </w:p>
    <w:p w14:paraId="19535CF5" w14:textId="2E21E8FD" w:rsidR="00C238B1" w:rsidRDefault="00C238B1" w:rsidP="00F6035D">
      <w:pPr>
        <w:rPr>
          <w:rStyle w:val="Naglaeno"/>
        </w:rPr>
      </w:pPr>
    </w:p>
    <w:p w14:paraId="65F3FE69" w14:textId="5C73ED71" w:rsidR="00C238B1" w:rsidRDefault="00C238B1" w:rsidP="00F6035D">
      <w:pPr>
        <w:rPr>
          <w:rStyle w:val="Naglaeno"/>
        </w:rPr>
      </w:pPr>
    </w:p>
    <w:p w14:paraId="6668E615" w14:textId="614FB242" w:rsidR="00C238B1" w:rsidRDefault="00C238B1" w:rsidP="00F6035D">
      <w:pPr>
        <w:rPr>
          <w:rStyle w:val="Naglaeno"/>
        </w:rPr>
      </w:pPr>
    </w:p>
    <w:p w14:paraId="497666C4" w14:textId="5E515068" w:rsidR="00C238B1" w:rsidRDefault="00C238B1" w:rsidP="00F6035D">
      <w:pPr>
        <w:rPr>
          <w:rStyle w:val="Naglaeno"/>
        </w:rPr>
      </w:pPr>
    </w:p>
    <w:p w14:paraId="70869280" w14:textId="75AF27D7" w:rsidR="00C238B1" w:rsidRDefault="00C238B1" w:rsidP="00F6035D">
      <w:pPr>
        <w:rPr>
          <w:rStyle w:val="Naglaeno"/>
        </w:rPr>
      </w:pPr>
    </w:p>
    <w:p w14:paraId="5B98604F" w14:textId="7FB3A49E" w:rsidR="00C238B1" w:rsidRDefault="00C238B1" w:rsidP="00F6035D">
      <w:pPr>
        <w:rPr>
          <w:rStyle w:val="Naglaeno"/>
        </w:rPr>
      </w:pPr>
    </w:p>
    <w:p w14:paraId="29BF2D26" w14:textId="77777777" w:rsidR="00C238B1" w:rsidRPr="003157F5" w:rsidRDefault="00C238B1" w:rsidP="00F6035D">
      <w:pPr>
        <w:rPr>
          <w:rStyle w:val="Naglaeno"/>
        </w:rPr>
      </w:pPr>
    </w:p>
    <w:p w14:paraId="2C866404" w14:textId="12BAF708" w:rsidR="001B729A" w:rsidRPr="00490DE9" w:rsidRDefault="001B729A" w:rsidP="001B729A">
      <w:pPr>
        <w:rPr>
          <w:rStyle w:val="Naglaeno"/>
        </w:rPr>
      </w:pPr>
      <w:r w:rsidRPr="00490DE9">
        <w:rPr>
          <w:rStyle w:val="Naglaeno"/>
        </w:rPr>
        <w:t xml:space="preserve">Nakon izbacivanja </w:t>
      </w:r>
      <w:proofErr w:type="spellStart"/>
      <w:r w:rsidRPr="00490DE9">
        <w:rPr>
          <w:rStyle w:val="Naglaeno"/>
        </w:rPr>
        <w:t>outliera</w:t>
      </w:r>
      <w:proofErr w:type="spellEnd"/>
      <w:r w:rsidRPr="00490DE9">
        <w:rPr>
          <w:rStyle w:val="Naglaeno"/>
        </w:rPr>
        <w:t xml:space="preserve"> iznad </w:t>
      </w:r>
      <w:r>
        <w:rPr>
          <w:rStyle w:val="Naglaeno"/>
        </w:rPr>
        <w:t xml:space="preserve">0.36 </w:t>
      </w:r>
      <w:proofErr w:type="spellStart"/>
      <w:r>
        <w:rPr>
          <w:rStyle w:val="Naglaeno"/>
        </w:rPr>
        <w:t>ms</w:t>
      </w:r>
      <w:proofErr w:type="spellEnd"/>
      <w:r w:rsidRPr="00490DE9">
        <w:rPr>
          <w:rStyle w:val="Naglaeno"/>
        </w:rPr>
        <w:t xml:space="preserve"> </w:t>
      </w:r>
      <w:r>
        <w:rPr>
          <w:rStyle w:val="Naglaeno"/>
        </w:rPr>
        <w:t xml:space="preserve">DURATION </w:t>
      </w:r>
      <w:r w:rsidRPr="00490DE9">
        <w:rPr>
          <w:rStyle w:val="Naglaeno"/>
        </w:rPr>
        <w:t>dobivamo slijedeću distribuciju:</w:t>
      </w:r>
    </w:p>
    <w:p w14:paraId="45B40060" w14:textId="0D41A187" w:rsidR="0046234C" w:rsidRDefault="005909E6" w:rsidP="0046234C">
      <w:pPr>
        <w:rPr>
          <w:rStyle w:val="Naglaeno"/>
          <w:noProof/>
        </w:rPr>
      </w:pPr>
      <w:r>
        <w:rPr>
          <w:rStyle w:val="Naglaeno"/>
          <w:bCs w:val="0"/>
          <w:noProof/>
        </w:rPr>
        <w:pict w14:anchorId="2D47EC20">
          <v:shape id="_x0000_i1050" type="#_x0000_t75" style="width:372pt;height:279.35pt;visibility:visible;mso-wrap-style:square">
            <v:imagedata r:id="rId29" o:title=""/>
          </v:shape>
        </w:pict>
      </w:r>
    </w:p>
    <w:p w14:paraId="257F3346" w14:textId="551D3B7F" w:rsidR="00F6035D" w:rsidRDefault="005909E6" w:rsidP="00F6035D">
      <w:pPr>
        <w:rPr>
          <w:rStyle w:val="Naglaeno"/>
        </w:rPr>
      </w:pPr>
      <w:r>
        <w:rPr>
          <w:rStyle w:val="Naglaeno"/>
        </w:rPr>
        <w:pict w14:anchorId="69470948">
          <v:shape id="_x0000_i1051" type="#_x0000_t75" style="width:350pt;height:262pt">
            <v:imagedata r:id="rId30" o:title=""/>
          </v:shape>
        </w:pict>
      </w:r>
    </w:p>
    <w:p w14:paraId="1BDEDA73" w14:textId="77777777" w:rsidR="00B03210" w:rsidRDefault="00B03210" w:rsidP="00F6035D">
      <w:pPr>
        <w:rPr>
          <w:rStyle w:val="Naglaeno"/>
        </w:rPr>
      </w:pPr>
    </w:p>
    <w:p w14:paraId="4D27E4B4" w14:textId="77777777" w:rsidR="00C238B1" w:rsidRPr="00C238B1" w:rsidRDefault="00C238B1" w:rsidP="00C238B1">
      <w:pPr>
        <w:rPr>
          <w:rStyle w:val="Naglaeno"/>
        </w:rPr>
      </w:pPr>
      <w:r w:rsidRPr="00C238B1">
        <w:rPr>
          <w:rStyle w:val="Naglaeno"/>
        </w:rPr>
        <w:t xml:space="preserve">DURATION </w:t>
      </w:r>
      <w:proofErr w:type="spellStart"/>
      <w:r w:rsidRPr="00C238B1">
        <w:rPr>
          <w:rStyle w:val="Naglaeno"/>
        </w:rPr>
        <w:t>outliers</w:t>
      </w:r>
      <w:proofErr w:type="spellEnd"/>
      <w:r w:rsidRPr="00C238B1">
        <w:rPr>
          <w:rStyle w:val="Naglaeno"/>
        </w:rPr>
        <w:t xml:space="preserve"> are </w:t>
      </w:r>
      <w:proofErr w:type="spellStart"/>
      <w:r w:rsidRPr="00C238B1">
        <w:rPr>
          <w:rStyle w:val="Naglaeno"/>
        </w:rPr>
        <w:t>emissions</w:t>
      </w:r>
      <w:proofErr w:type="spellEnd"/>
      <w:r w:rsidRPr="00C238B1">
        <w:rPr>
          <w:rStyle w:val="Naglaeno"/>
        </w:rPr>
        <w:t xml:space="preserve"> </w:t>
      </w:r>
      <w:proofErr w:type="spellStart"/>
      <w:r w:rsidRPr="00C238B1">
        <w:rPr>
          <w:rStyle w:val="Naglaeno"/>
        </w:rPr>
        <w:t>with</w:t>
      </w:r>
      <w:proofErr w:type="spellEnd"/>
      <w:r w:rsidRPr="00C238B1">
        <w:rPr>
          <w:rStyle w:val="Naglaeno"/>
        </w:rPr>
        <w:t xml:space="preserve"> </w:t>
      </w:r>
      <w:proofErr w:type="spellStart"/>
      <w:r w:rsidRPr="00C238B1">
        <w:rPr>
          <w:rStyle w:val="Naglaeno"/>
        </w:rPr>
        <w:t>value</w:t>
      </w:r>
      <w:proofErr w:type="spellEnd"/>
      <w:r w:rsidRPr="00C238B1">
        <w:rPr>
          <w:rStyle w:val="Naglaeno"/>
        </w:rPr>
        <w:t xml:space="preserve"> more </w:t>
      </w:r>
      <w:proofErr w:type="spellStart"/>
      <w:r w:rsidRPr="00C238B1">
        <w:rPr>
          <w:rStyle w:val="Naglaeno"/>
        </w:rPr>
        <w:t>than</w:t>
      </w:r>
      <w:proofErr w:type="spellEnd"/>
      <w:r w:rsidRPr="00C238B1">
        <w:rPr>
          <w:rStyle w:val="Naglaeno"/>
        </w:rPr>
        <w:t xml:space="preserve"> 0.000366 [s]</w:t>
      </w:r>
    </w:p>
    <w:p w14:paraId="417B2BEE" w14:textId="0E7D9C4B" w:rsidR="00C238B1" w:rsidRDefault="00C238B1" w:rsidP="00C238B1">
      <w:pPr>
        <w:rPr>
          <w:rStyle w:val="Naglaeno"/>
        </w:rPr>
      </w:pPr>
      <w:proofErr w:type="spellStart"/>
      <w:r w:rsidRPr="00C238B1">
        <w:rPr>
          <w:rStyle w:val="Naglaeno"/>
        </w:rPr>
        <w:t>Percentage</w:t>
      </w:r>
      <w:proofErr w:type="spellEnd"/>
      <w:r w:rsidRPr="00C238B1">
        <w:rPr>
          <w:rStyle w:val="Naglaeno"/>
        </w:rPr>
        <w:t xml:space="preserve"> </w:t>
      </w:r>
      <w:proofErr w:type="spellStart"/>
      <w:r w:rsidRPr="00C238B1">
        <w:rPr>
          <w:rStyle w:val="Naglaeno"/>
        </w:rPr>
        <w:t>of</w:t>
      </w:r>
      <w:proofErr w:type="spellEnd"/>
      <w:r w:rsidRPr="00C238B1">
        <w:rPr>
          <w:rStyle w:val="Naglaeno"/>
        </w:rPr>
        <w:t xml:space="preserve"> </w:t>
      </w:r>
      <w:proofErr w:type="spellStart"/>
      <w:r w:rsidRPr="00C238B1">
        <w:rPr>
          <w:rStyle w:val="Naglaeno"/>
        </w:rPr>
        <w:t>oultiers</w:t>
      </w:r>
      <w:proofErr w:type="spellEnd"/>
      <w:r w:rsidRPr="00C238B1">
        <w:rPr>
          <w:rStyle w:val="Naglaeno"/>
        </w:rPr>
        <w:t xml:space="preserve"> for DURATION: 12/745 = 1.6107 %</w:t>
      </w:r>
    </w:p>
    <w:p w14:paraId="72D5588B" w14:textId="77777777" w:rsidR="00C238B1" w:rsidRDefault="00C238B1" w:rsidP="00C238B1">
      <w:pPr>
        <w:rPr>
          <w:rStyle w:val="Naglaeno"/>
        </w:rPr>
      </w:pPr>
    </w:p>
    <w:p w14:paraId="0173F288" w14:textId="77777777" w:rsidR="00B03210" w:rsidRDefault="00B03210" w:rsidP="00F6035D">
      <w:pPr>
        <w:rPr>
          <w:rStyle w:val="Naglaeno"/>
        </w:rPr>
      </w:pPr>
    </w:p>
    <w:p w14:paraId="582BEEFF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t>PEAK_AMPLITUDE:</w:t>
      </w:r>
    </w:p>
    <w:p w14:paraId="287C9132" w14:textId="3E0F8A7F" w:rsidR="00F6035D" w:rsidRPr="00F84AE0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7C7F8470">
          <v:shape id="Slika 9" o:spid="_x0000_i1052" type="#_x0000_t75" style="width:215.35pt;height:161.35pt;visibility:visible">
            <v:imagedata r:id="rId31" o:title=""/>
          </v:shape>
        </w:pict>
      </w:r>
      <w:r>
        <w:rPr>
          <w:rStyle w:val="Naglaeno"/>
          <w:b w:val="0"/>
          <w:bCs w:val="0"/>
          <w:noProof/>
        </w:rPr>
        <w:pict w14:anchorId="3F143823">
          <v:shape id="Slika 10" o:spid="_x0000_i1053" type="#_x0000_t75" style="width:206pt;height:154pt;visibility:visible">
            <v:imagedata r:id="rId32" o:title=""/>
          </v:shape>
        </w:pict>
      </w:r>
    </w:p>
    <w:p w14:paraId="4DDAE0F6" w14:textId="664EB845" w:rsidR="003334CA" w:rsidRDefault="003334CA" w:rsidP="00F6035D">
      <w:pPr>
        <w:rPr>
          <w:rStyle w:val="Naglaeno"/>
          <w:noProof/>
        </w:rPr>
      </w:pPr>
      <w:r w:rsidRPr="00604046">
        <w:rPr>
          <w:rStyle w:val="Naglaeno"/>
          <w:noProof/>
        </w:rPr>
        <w:t xml:space="preserve">Potencijalni outlieri iznad </w:t>
      </w:r>
      <w:r w:rsidR="003F4B09" w:rsidRPr="00604046">
        <w:rPr>
          <w:rStyle w:val="Naglaeno"/>
          <w:noProof/>
        </w:rPr>
        <w:t>0.05 V</w:t>
      </w:r>
      <w:r w:rsidR="00BB0971">
        <w:rPr>
          <w:rStyle w:val="Naglaeno"/>
          <w:noProof/>
        </w:rPr>
        <w:t>:</w:t>
      </w:r>
    </w:p>
    <w:p w14:paraId="60F5273D" w14:textId="77777777" w:rsidR="00F84AE0" w:rsidRDefault="00F84AE0" w:rsidP="00F6035D">
      <w:pPr>
        <w:rPr>
          <w:rStyle w:val="Naglaeno"/>
          <w:noProof/>
        </w:rPr>
      </w:pPr>
      <w:r>
        <w:rPr>
          <w:rStyle w:val="Naglaeno"/>
          <w:noProof/>
        </w:rPr>
        <w:t>Dobivamo emisije ispravnog oblika s malo šuma pa PEAK AMPLITUDE nema pravih outliera.</w:t>
      </w:r>
    </w:p>
    <w:p w14:paraId="37EF4240" w14:textId="77777777" w:rsidR="00F84AE0" w:rsidRDefault="005909E6" w:rsidP="00F6035D">
      <w:pPr>
        <w:rPr>
          <w:rStyle w:val="Naglaeno"/>
        </w:rPr>
      </w:pPr>
      <w:r>
        <w:rPr>
          <w:rStyle w:val="Naglaeno"/>
        </w:rPr>
        <w:pict w14:anchorId="4273FADE">
          <v:shape id="_x0000_i1054" type="#_x0000_t75" style="width:171.35pt;height:128pt">
            <v:imagedata r:id="rId33" o:title=""/>
          </v:shape>
        </w:pict>
      </w:r>
      <w:r>
        <w:rPr>
          <w:rStyle w:val="Naglaeno"/>
          <w:b w:val="0"/>
          <w:bCs w:val="0"/>
        </w:rPr>
        <w:pict w14:anchorId="766BE82B">
          <v:shape id="_x0000_i1055" type="#_x0000_t75" style="width:3in;height:134pt">
            <v:imagedata r:id="rId34" o:title=""/>
          </v:shape>
        </w:pict>
      </w:r>
      <w:r>
        <w:rPr>
          <w:rStyle w:val="Naglaeno"/>
          <w:b w:val="0"/>
          <w:bCs w:val="0"/>
        </w:rPr>
        <w:pict w14:anchorId="24B6AB70">
          <v:shape id="_x0000_i1056" type="#_x0000_t75" style="width:190.65pt;height:143.35pt">
            <v:imagedata r:id="rId35" o:title=""/>
          </v:shape>
        </w:pict>
      </w:r>
      <w:r>
        <w:rPr>
          <w:rStyle w:val="Naglaeno"/>
        </w:rPr>
        <w:pict w14:anchorId="0EDBBE3C">
          <v:shape id="_x0000_i1057" type="#_x0000_t75" style="width:160.65pt;height:120.65pt">
            <v:imagedata r:id="rId36" o:title=""/>
          </v:shape>
        </w:pict>
      </w:r>
    </w:p>
    <w:p w14:paraId="70CD6B16" w14:textId="5A437BE4" w:rsidR="00C55A5C" w:rsidRPr="00604046" w:rsidRDefault="00C55A5C" w:rsidP="00F6035D">
      <w:pPr>
        <w:rPr>
          <w:rStyle w:val="Naglaeno"/>
          <w:noProof/>
        </w:rPr>
      </w:pPr>
      <w:r>
        <w:rPr>
          <w:rStyle w:val="Naglaeno"/>
          <w:noProof/>
        </w:rPr>
        <w:t xml:space="preserve">Navedeni signali </w:t>
      </w:r>
      <w:r w:rsidR="007B3085">
        <w:rPr>
          <w:rStyle w:val="Naglaeno"/>
          <w:noProof/>
        </w:rPr>
        <w:t>imaju</w:t>
      </w:r>
      <w:r>
        <w:rPr>
          <w:rStyle w:val="Naglaeno"/>
          <w:noProof/>
        </w:rPr>
        <w:t xml:space="preserve"> frekvencije  </w:t>
      </w:r>
      <w:r w:rsidR="006F2143">
        <w:rPr>
          <w:rStyle w:val="Naglaeno"/>
          <w:noProof/>
        </w:rPr>
        <w:t xml:space="preserve">peak </w:t>
      </w:r>
      <w:r>
        <w:rPr>
          <w:rStyle w:val="Naglaeno"/>
          <w:noProof/>
        </w:rPr>
        <w:t>amplitud</w:t>
      </w:r>
      <w:r w:rsidR="007B3085">
        <w:rPr>
          <w:rStyle w:val="Naglaeno"/>
          <w:noProof/>
        </w:rPr>
        <w:t>a</w:t>
      </w:r>
      <w:r>
        <w:rPr>
          <w:rStyle w:val="Naglaeno"/>
          <w:noProof/>
        </w:rPr>
        <w:t xml:space="preserve"> u amplitudnom spektru na 200 kHz</w:t>
      </w:r>
      <w:r w:rsidR="006F2143">
        <w:rPr>
          <w:rStyle w:val="Naglaeno"/>
          <w:noProof/>
        </w:rPr>
        <w:t xml:space="preserve"> te drugi peak oko 300 kHz. </w:t>
      </w:r>
      <w:r w:rsidR="007B3085">
        <w:rPr>
          <w:rStyle w:val="Naglaeno"/>
          <w:noProof/>
        </w:rPr>
        <w:t>Ponekad obrnuto ali rijetko.</w:t>
      </w:r>
    </w:p>
    <w:p w14:paraId="13922308" w14:textId="77777777" w:rsidR="00F6035D" w:rsidRDefault="005909E6" w:rsidP="00F6035D">
      <w:pPr>
        <w:rPr>
          <w:rStyle w:val="Naglaeno"/>
        </w:rPr>
      </w:pPr>
      <w:r>
        <w:rPr>
          <w:rStyle w:val="Naglaeno"/>
        </w:rPr>
        <w:lastRenderedPageBreak/>
        <w:pict w14:anchorId="1F1DAF68">
          <v:shape id="_x0000_i1058" type="#_x0000_t75" style="width:221.35pt;height:166pt">
            <v:imagedata r:id="rId37" o:title=""/>
          </v:shape>
        </w:pict>
      </w:r>
      <w:r w:rsidR="00D23B79" w:rsidRPr="00D23B79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50DEF7AE">
          <v:shape id="_x0000_i1059" type="#_x0000_t75" style="width:214.65pt;height:160.65pt">
            <v:imagedata r:id="rId38" o:title=""/>
          </v:shape>
        </w:pict>
      </w:r>
    </w:p>
    <w:p w14:paraId="68569D15" w14:textId="77777777" w:rsidR="00D23B79" w:rsidRDefault="005909E6" w:rsidP="00F6035D">
      <w:pPr>
        <w:rPr>
          <w:rStyle w:val="Naglaeno"/>
        </w:rPr>
      </w:pPr>
      <w:r>
        <w:rPr>
          <w:rStyle w:val="Naglaeno"/>
        </w:rPr>
        <w:pict w14:anchorId="14D0B251">
          <v:shape id="_x0000_i1060" type="#_x0000_t75" style="width:221.35pt;height:166pt">
            <v:imagedata r:id="rId39" o:title=""/>
          </v:shape>
        </w:pict>
      </w:r>
      <w:r w:rsidR="00D23B79" w:rsidRPr="00D23B79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25559AAE">
          <v:shape id="_x0000_i1061" type="#_x0000_t75" style="width:226.65pt;height:170pt">
            <v:imagedata r:id="rId40" o:title=""/>
          </v:shape>
        </w:pict>
      </w:r>
    </w:p>
    <w:p w14:paraId="5DD50ACA" w14:textId="77777777" w:rsidR="00D23B79" w:rsidRDefault="005909E6" w:rsidP="00F6035D">
      <w:pPr>
        <w:rPr>
          <w:rStyle w:val="Naglaeno"/>
        </w:rPr>
      </w:pPr>
      <w:r>
        <w:rPr>
          <w:rStyle w:val="Naglaeno"/>
        </w:rPr>
        <w:pict w14:anchorId="601BC31A">
          <v:shape id="_x0000_i1062" type="#_x0000_t75" style="width:218pt;height:163.35pt">
            <v:imagedata r:id="rId41" o:title=""/>
          </v:shape>
        </w:pict>
      </w:r>
      <w:r w:rsidR="00D23B79" w:rsidRPr="00D23B79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241897A3">
          <v:shape id="_x0000_i1063" type="#_x0000_t75" style="width:206.65pt;height:154.65pt">
            <v:imagedata r:id="rId42" o:title=""/>
          </v:shape>
        </w:pict>
      </w:r>
    </w:p>
    <w:p w14:paraId="510BD141" w14:textId="77777777" w:rsidR="00D23B79" w:rsidRDefault="005909E6" w:rsidP="00F6035D">
      <w:pPr>
        <w:rPr>
          <w:rStyle w:val="Naglaeno"/>
        </w:rPr>
      </w:pPr>
      <w:r>
        <w:rPr>
          <w:rStyle w:val="Naglaeno"/>
        </w:rPr>
        <w:pict w14:anchorId="5E7DFDDD">
          <v:shape id="_x0000_i1064" type="#_x0000_t75" style="width:3in;height:162pt">
            <v:imagedata r:id="rId43" o:title=""/>
          </v:shape>
        </w:pict>
      </w:r>
      <w:r w:rsidR="00D23B79" w:rsidRPr="00D23B79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2280E339">
          <v:shape id="_x0000_i1065" type="#_x0000_t75" style="width:210pt;height:157.35pt">
            <v:imagedata r:id="rId44" o:title=""/>
          </v:shape>
        </w:pict>
      </w:r>
    </w:p>
    <w:p w14:paraId="4D679DB4" w14:textId="77777777" w:rsidR="00F6035D" w:rsidRDefault="00F6035D">
      <w:pPr>
        <w:rPr>
          <w:rStyle w:val="Naglaeno"/>
        </w:rPr>
      </w:pPr>
      <w:r>
        <w:rPr>
          <w:rStyle w:val="Naglaeno"/>
        </w:rPr>
        <w:br w:type="page"/>
      </w:r>
    </w:p>
    <w:p w14:paraId="1B19DC3B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t>AVERAGE_FREQUENCY:</w:t>
      </w:r>
    </w:p>
    <w:p w14:paraId="4A22951B" w14:textId="2937E5DD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4599D6AD">
          <v:shape id="Slika 11" o:spid="_x0000_i1066" type="#_x0000_t75" style="width:211.35pt;height:158.65pt;visibility:visible">
            <v:imagedata r:id="rId45" o:title=""/>
          </v:shape>
        </w:pict>
      </w:r>
      <w:r>
        <w:rPr>
          <w:rStyle w:val="Naglaeno"/>
          <w:b w:val="0"/>
          <w:bCs w:val="0"/>
          <w:noProof/>
        </w:rPr>
        <w:pict w14:anchorId="18BBA77C">
          <v:shape id="Slika 12" o:spid="_x0000_i1067" type="#_x0000_t75" style="width:202pt;height:151.35pt;visibility:visible">
            <v:imagedata r:id="rId46" o:title=""/>
          </v:shape>
        </w:pict>
      </w:r>
    </w:p>
    <w:p w14:paraId="2BBF0633" w14:textId="55A4F835" w:rsidR="000F2703" w:rsidRPr="00184152" w:rsidRDefault="000F2703" w:rsidP="00F6035D">
      <w:pPr>
        <w:rPr>
          <w:rStyle w:val="Naglaeno"/>
          <w:noProof/>
        </w:rPr>
      </w:pPr>
      <w:r w:rsidRPr="00184152">
        <w:rPr>
          <w:rStyle w:val="Naglaeno"/>
          <w:noProof/>
        </w:rPr>
        <w:t xml:space="preserve">Potencijalni outlieri iznad </w:t>
      </w:r>
      <w:r w:rsidR="00CD592E">
        <w:rPr>
          <w:rStyle w:val="Naglaeno"/>
          <w:noProof/>
        </w:rPr>
        <w:t>559</w:t>
      </w:r>
      <w:r w:rsidRPr="00184152">
        <w:rPr>
          <w:rStyle w:val="Naglaeno"/>
          <w:noProof/>
        </w:rPr>
        <w:t xml:space="preserve"> kHz:</w:t>
      </w:r>
    </w:p>
    <w:p w14:paraId="5A5DA0C0" w14:textId="77777777" w:rsidR="000F2703" w:rsidRPr="00184152" w:rsidRDefault="000F2703" w:rsidP="00F6035D">
      <w:pPr>
        <w:rPr>
          <w:rStyle w:val="Naglaeno"/>
          <w:noProof/>
        </w:rPr>
      </w:pPr>
      <w:r w:rsidRPr="00184152">
        <w:rPr>
          <w:rStyle w:val="Naglaeno"/>
          <w:noProof/>
        </w:rPr>
        <w:t>Dobivamo mješovito ispravne i krive emisije pa nesmijemo izbaciti emisije, iako neke od emisija su već izbačene kao outlieri u prijašnjim koracima.</w:t>
      </w:r>
    </w:p>
    <w:p w14:paraId="54ECD7DD" w14:textId="77777777" w:rsidR="000F2703" w:rsidRDefault="005909E6" w:rsidP="00F6035D">
      <w:pPr>
        <w:rPr>
          <w:rStyle w:val="Naglaeno"/>
        </w:rPr>
      </w:pPr>
      <w:r>
        <w:rPr>
          <w:rStyle w:val="Naglaeno"/>
        </w:rPr>
        <w:pict w14:anchorId="1C4B66E8">
          <v:shape id="_x0000_i1068" type="#_x0000_t75" style="width:195.35pt;height:146.65pt">
            <v:imagedata r:id="rId47" o:title=""/>
          </v:shape>
        </w:pict>
      </w:r>
      <w:r w:rsidR="00184152" w:rsidRPr="00184152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13B78828">
          <v:shape id="_x0000_i1069" type="#_x0000_t75" style="width:204pt;height:152.65pt">
            <v:imagedata r:id="rId48" o:title=""/>
          </v:shape>
        </w:pict>
      </w:r>
    </w:p>
    <w:p w14:paraId="1D222BA1" w14:textId="77777777" w:rsidR="00FE6760" w:rsidRDefault="005909E6" w:rsidP="00F6035D">
      <w:pPr>
        <w:rPr>
          <w:rStyle w:val="Naglaeno"/>
        </w:rPr>
      </w:pPr>
      <w:r>
        <w:rPr>
          <w:rStyle w:val="Naglaeno"/>
        </w:rPr>
        <w:pict w14:anchorId="02EF3104">
          <v:shape id="_x0000_i1070" type="#_x0000_t75" style="width:205.35pt;height:154pt">
            <v:imagedata r:id="rId49" o:title=""/>
          </v:shape>
        </w:pict>
      </w:r>
      <w:r w:rsidR="00FE6760">
        <w:rPr>
          <w:rStyle w:val="Naglaeno"/>
        </w:rPr>
        <w:t xml:space="preserve"> </w:t>
      </w:r>
      <w:r>
        <w:rPr>
          <w:rStyle w:val="Naglaeno"/>
        </w:rPr>
        <w:pict w14:anchorId="2D3808B2">
          <v:shape id="_x0000_i1071" type="#_x0000_t75" style="width:205.35pt;height:154pt">
            <v:imagedata r:id="rId50" o:title=""/>
          </v:shape>
        </w:pict>
      </w:r>
    </w:p>
    <w:p w14:paraId="42F07A02" w14:textId="77777777" w:rsidR="00184152" w:rsidRDefault="00184152" w:rsidP="00F6035D">
      <w:pPr>
        <w:rPr>
          <w:rStyle w:val="Naglaeno"/>
        </w:rPr>
      </w:pPr>
    </w:p>
    <w:p w14:paraId="1E85733F" w14:textId="77777777" w:rsidR="00F6035D" w:rsidRDefault="00F6035D" w:rsidP="00F6035D">
      <w:pPr>
        <w:rPr>
          <w:rStyle w:val="Naglaeno"/>
        </w:rPr>
      </w:pPr>
    </w:p>
    <w:p w14:paraId="00A30D89" w14:textId="77777777" w:rsidR="00F6035D" w:rsidRDefault="00F6035D">
      <w:pPr>
        <w:rPr>
          <w:rStyle w:val="Naglaeno"/>
        </w:rPr>
      </w:pPr>
      <w:r>
        <w:rPr>
          <w:rStyle w:val="Naglaeno"/>
        </w:rPr>
        <w:br w:type="page"/>
      </w:r>
    </w:p>
    <w:p w14:paraId="1F48F357" w14:textId="77777777" w:rsidR="00A31FA1" w:rsidRDefault="00A31FA1" w:rsidP="00A31FA1">
      <w:pPr>
        <w:rPr>
          <w:rStyle w:val="Naglaeno"/>
        </w:rPr>
      </w:pPr>
      <w:r>
        <w:rPr>
          <w:rStyle w:val="Naglaeno"/>
        </w:rPr>
        <w:t>RMS:</w:t>
      </w:r>
    </w:p>
    <w:p w14:paraId="4CAC1517" w14:textId="75D92FDE" w:rsidR="00A31FA1" w:rsidRDefault="005909E6" w:rsidP="00A31FA1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0D024C35">
          <v:shape id="Slika 13" o:spid="_x0000_i1072" type="#_x0000_t75" style="width:202.65pt;height:152pt;visibility:visible">
            <v:imagedata r:id="rId51" o:title=""/>
          </v:shape>
        </w:pict>
      </w:r>
      <w:r>
        <w:rPr>
          <w:rStyle w:val="Naglaeno"/>
          <w:b w:val="0"/>
          <w:bCs w:val="0"/>
          <w:noProof/>
        </w:rPr>
        <w:pict w14:anchorId="3424DA4D">
          <v:shape id="Slika 14" o:spid="_x0000_i1073" type="#_x0000_t75" style="width:198pt;height:148pt;visibility:visible">
            <v:imagedata r:id="rId52" o:title=""/>
          </v:shape>
        </w:pict>
      </w:r>
    </w:p>
    <w:p w14:paraId="58768E07" w14:textId="610F9F6E" w:rsidR="00F4665B" w:rsidRPr="0013267F" w:rsidRDefault="00F4665B" w:rsidP="00A31FA1">
      <w:pPr>
        <w:rPr>
          <w:rStyle w:val="Naglaeno"/>
          <w:noProof/>
        </w:rPr>
      </w:pPr>
      <w:r w:rsidRPr="0013267F">
        <w:rPr>
          <w:rStyle w:val="Naglaeno"/>
          <w:noProof/>
        </w:rPr>
        <w:t>Pot</w:t>
      </w:r>
      <w:r w:rsidR="0013267F">
        <w:rPr>
          <w:rStyle w:val="Naglaeno"/>
          <w:noProof/>
        </w:rPr>
        <w:t>e</w:t>
      </w:r>
      <w:r w:rsidRPr="0013267F">
        <w:rPr>
          <w:rStyle w:val="Naglaeno"/>
          <w:noProof/>
        </w:rPr>
        <w:t>ncijalni outlieri iznad 8mV</w:t>
      </w:r>
      <w:r w:rsidR="002F5364" w:rsidRPr="0013267F">
        <w:rPr>
          <w:rStyle w:val="Naglaeno"/>
          <w:noProof/>
        </w:rPr>
        <w:t>, međutim isto kao kod PEAK AMPLITUDE su ispravne emisije visoke amplitude.</w:t>
      </w:r>
    </w:p>
    <w:p w14:paraId="00B1EDF3" w14:textId="0F1F058E" w:rsidR="00A31FA1" w:rsidRDefault="00A31FA1" w:rsidP="00A31FA1">
      <w:pPr>
        <w:rPr>
          <w:rStyle w:val="Naglaeno"/>
          <w:b w:val="0"/>
          <w:bCs w:val="0"/>
          <w:noProof/>
        </w:rPr>
      </w:pPr>
    </w:p>
    <w:p w14:paraId="7EB3D609" w14:textId="7571BA1F" w:rsidR="00A31FA1" w:rsidRDefault="005909E6" w:rsidP="00A31FA1">
      <w:pPr>
        <w:rPr>
          <w:rStyle w:val="Naglaeno"/>
        </w:rPr>
      </w:pPr>
      <w:r>
        <w:rPr>
          <w:rStyle w:val="Naglaeno"/>
        </w:rPr>
        <w:pict w14:anchorId="5B0B90E9">
          <v:shape id="_x0000_i1074" type="#_x0000_t75" style="width:191.35pt;height:2in">
            <v:imagedata r:id="rId53" o:title=""/>
          </v:shape>
        </w:pict>
      </w:r>
      <w:r>
        <w:rPr>
          <w:rStyle w:val="Naglaeno"/>
        </w:rPr>
        <w:pict w14:anchorId="1C488045">
          <v:shape id="_x0000_i1075" type="#_x0000_t75" style="width:200pt;height:150pt">
            <v:imagedata r:id="rId54" o:title=""/>
          </v:shape>
        </w:pict>
      </w:r>
    </w:p>
    <w:p w14:paraId="5461BD12" w14:textId="77777777" w:rsidR="00F6035D" w:rsidRDefault="00F6035D" w:rsidP="00F6035D">
      <w:pPr>
        <w:rPr>
          <w:rStyle w:val="Naglaeno"/>
        </w:rPr>
      </w:pPr>
    </w:p>
    <w:p w14:paraId="449F4197" w14:textId="77777777" w:rsidR="00F6035D" w:rsidRDefault="00F6035D">
      <w:pPr>
        <w:rPr>
          <w:rStyle w:val="Naglaeno"/>
        </w:rPr>
      </w:pPr>
      <w:r>
        <w:rPr>
          <w:rStyle w:val="Naglaeno"/>
        </w:rPr>
        <w:br w:type="page"/>
      </w:r>
    </w:p>
    <w:p w14:paraId="2CA426D5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t>ASL:</w:t>
      </w:r>
    </w:p>
    <w:p w14:paraId="30727F37" w14:textId="77777777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209416E9">
          <v:shape id="Slika 15" o:spid="_x0000_i1076" type="#_x0000_t75" style="width:320pt;height:239.35pt;visibility:visible">
            <v:imagedata r:id="rId55" o:title=""/>
          </v:shape>
        </w:pict>
      </w:r>
    </w:p>
    <w:p w14:paraId="33871F8C" w14:textId="4A4CDB44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0FA8658F">
          <v:shape id="Slika 16" o:spid="_x0000_i1077" type="#_x0000_t75" style="width:320pt;height:239.35pt;visibility:visible">
            <v:imagedata r:id="rId56" o:title=""/>
          </v:shape>
        </w:pict>
      </w:r>
    </w:p>
    <w:p w14:paraId="61D20B09" w14:textId="77777777" w:rsidR="00250049" w:rsidRPr="00C54344" w:rsidRDefault="00250049" w:rsidP="00F6035D">
      <w:pPr>
        <w:rPr>
          <w:rStyle w:val="Naglaeno"/>
        </w:rPr>
      </w:pPr>
      <w:r w:rsidRPr="00C54344">
        <w:rPr>
          <w:rStyle w:val="Naglaeno"/>
          <w:noProof/>
        </w:rPr>
        <w:t>Ima kvalitetnu distribuciju bez uočljivih outliera.</w:t>
      </w:r>
    </w:p>
    <w:p w14:paraId="51FE358E" w14:textId="77777777" w:rsidR="00F6035D" w:rsidRDefault="00F6035D" w:rsidP="00F6035D">
      <w:pPr>
        <w:rPr>
          <w:rStyle w:val="Naglaeno"/>
        </w:rPr>
      </w:pPr>
    </w:p>
    <w:p w14:paraId="205967E6" w14:textId="77777777" w:rsidR="00F6035D" w:rsidRDefault="00F6035D">
      <w:pPr>
        <w:rPr>
          <w:rStyle w:val="Naglaeno"/>
        </w:rPr>
      </w:pPr>
    </w:p>
    <w:p w14:paraId="20F397D5" w14:textId="77777777" w:rsidR="004D75AC" w:rsidRDefault="004D75AC">
      <w:pPr>
        <w:rPr>
          <w:rStyle w:val="Naglaeno"/>
        </w:rPr>
      </w:pPr>
    </w:p>
    <w:p w14:paraId="3C147F7A" w14:textId="77777777" w:rsidR="004D75AC" w:rsidRDefault="004D75AC">
      <w:pPr>
        <w:rPr>
          <w:rStyle w:val="Naglaeno"/>
        </w:rPr>
      </w:pPr>
    </w:p>
    <w:p w14:paraId="796B2E87" w14:textId="77777777" w:rsidR="004D75AC" w:rsidRDefault="004D75AC">
      <w:pPr>
        <w:rPr>
          <w:rStyle w:val="Naglaeno"/>
        </w:rPr>
      </w:pPr>
    </w:p>
    <w:p w14:paraId="1FE4EEA0" w14:textId="77777777" w:rsidR="004D75AC" w:rsidRDefault="004D75AC">
      <w:pPr>
        <w:rPr>
          <w:rStyle w:val="Naglaeno"/>
        </w:rPr>
      </w:pPr>
    </w:p>
    <w:p w14:paraId="2CA33416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REVERBATION_FREQUENCY:</w:t>
      </w:r>
    </w:p>
    <w:p w14:paraId="0C12002B" w14:textId="0A79A01C" w:rsidR="00F6035D" w:rsidRPr="006C401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63BED01B">
          <v:shape id="Slika 17" o:spid="_x0000_i1078" type="#_x0000_t75" style="width:203.35pt;height:152.65pt;visibility:visible">
            <v:imagedata r:id="rId57" o:title=""/>
          </v:shape>
        </w:pict>
      </w:r>
      <w:r>
        <w:rPr>
          <w:rStyle w:val="Naglaeno"/>
          <w:b w:val="0"/>
          <w:bCs w:val="0"/>
          <w:noProof/>
        </w:rPr>
        <w:pict w14:anchorId="49A74C26">
          <v:shape id="Slika 18" o:spid="_x0000_i1079" type="#_x0000_t75" style="width:207.35pt;height:155.35pt;visibility:visible">
            <v:imagedata r:id="rId58" o:title=""/>
          </v:shape>
        </w:pict>
      </w:r>
    </w:p>
    <w:p w14:paraId="299D32BC" w14:textId="410AF41A" w:rsidR="002A143B" w:rsidRPr="00E75F3E" w:rsidRDefault="00422C67" w:rsidP="00F6035D">
      <w:pPr>
        <w:rPr>
          <w:rStyle w:val="Naglaeno"/>
        </w:rPr>
      </w:pPr>
      <w:r>
        <w:rPr>
          <w:rStyle w:val="Naglaeno"/>
          <w:noProof/>
        </w:rPr>
        <w:t>Potencijalni</w:t>
      </w:r>
      <w:r w:rsidR="002A143B" w:rsidRPr="00E75F3E">
        <w:rPr>
          <w:rStyle w:val="Naglaeno"/>
          <w:noProof/>
        </w:rPr>
        <w:t xml:space="preserve"> outlieri iznad 500 kHz</w:t>
      </w:r>
      <w:r w:rsidR="006C401D" w:rsidRPr="00E75F3E">
        <w:rPr>
          <w:rStyle w:val="Naglaeno"/>
          <w:noProof/>
        </w:rPr>
        <w:t xml:space="preserve"> međutim sadrže i ispravne i neispravne emisije pa nisu pravi outlieri.</w:t>
      </w:r>
    </w:p>
    <w:p w14:paraId="0EB02A38" w14:textId="77777777" w:rsidR="00F6035D" w:rsidRDefault="005909E6" w:rsidP="00F6035D">
      <w:pPr>
        <w:rPr>
          <w:rStyle w:val="Naglaeno"/>
        </w:rPr>
      </w:pPr>
      <w:r>
        <w:rPr>
          <w:rStyle w:val="Naglaeno"/>
        </w:rPr>
        <w:pict w14:anchorId="571A7FC3">
          <v:shape id="_x0000_i1080" type="#_x0000_t75" style="width:185.35pt;height:138.65pt">
            <v:imagedata r:id="rId59" o:title=""/>
          </v:shape>
        </w:pict>
      </w:r>
      <w:r w:rsidR="00E75F3E">
        <w:rPr>
          <w:rStyle w:val="Naglaeno"/>
        </w:rPr>
        <w:t xml:space="preserve"> </w:t>
      </w:r>
      <w:r>
        <w:rPr>
          <w:rStyle w:val="Naglaeno"/>
        </w:rPr>
        <w:pict w14:anchorId="2EA446EA">
          <v:shape id="_x0000_i1081" type="#_x0000_t75" style="width:194.65pt;height:146pt">
            <v:imagedata r:id="rId60" o:title=""/>
          </v:shape>
        </w:pict>
      </w:r>
    </w:p>
    <w:p w14:paraId="17506A9B" w14:textId="77777777" w:rsidR="00E75F3E" w:rsidRDefault="005909E6" w:rsidP="00F6035D">
      <w:pPr>
        <w:rPr>
          <w:rStyle w:val="Naglaeno"/>
        </w:rPr>
      </w:pPr>
      <w:r>
        <w:rPr>
          <w:rStyle w:val="Naglaeno"/>
        </w:rPr>
        <w:pict w14:anchorId="6F414823">
          <v:shape id="_x0000_i1082" type="#_x0000_t75" style="width:186.65pt;height:140pt">
            <v:imagedata r:id="rId61" o:title=""/>
          </v:shape>
        </w:pict>
      </w:r>
      <w:r w:rsidR="00E75F3E" w:rsidRPr="00E75F3E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36794B58">
          <v:shape id="_x0000_i1083" type="#_x0000_t75" style="width:192pt;height:2in">
            <v:imagedata r:id="rId62" o:title=""/>
          </v:shape>
        </w:pict>
      </w:r>
    </w:p>
    <w:p w14:paraId="031681FF" w14:textId="07339FD3" w:rsidR="00F6035D" w:rsidRDefault="00F6035D">
      <w:pPr>
        <w:rPr>
          <w:rStyle w:val="Naglaeno"/>
        </w:rPr>
      </w:pPr>
    </w:p>
    <w:p w14:paraId="628728C2" w14:textId="763382C6" w:rsidR="00367CE8" w:rsidRDefault="00367CE8">
      <w:pPr>
        <w:rPr>
          <w:rStyle w:val="Naglaeno"/>
        </w:rPr>
      </w:pPr>
    </w:p>
    <w:p w14:paraId="312CE024" w14:textId="219F8272" w:rsidR="00367CE8" w:rsidRDefault="00367CE8">
      <w:pPr>
        <w:rPr>
          <w:rStyle w:val="Naglaeno"/>
        </w:rPr>
      </w:pPr>
    </w:p>
    <w:p w14:paraId="7F5C202F" w14:textId="0C4BA3F0" w:rsidR="00367CE8" w:rsidRDefault="00367CE8">
      <w:pPr>
        <w:rPr>
          <w:rStyle w:val="Naglaeno"/>
        </w:rPr>
      </w:pPr>
    </w:p>
    <w:p w14:paraId="4CDCE137" w14:textId="50B8C934" w:rsidR="00367CE8" w:rsidRDefault="00367CE8">
      <w:pPr>
        <w:rPr>
          <w:rStyle w:val="Naglaeno"/>
        </w:rPr>
      </w:pPr>
    </w:p>
    <w:p w14:paraId="5C0BC201" w14:textId="4A1E92B4" w:rsidR="00367CE8" w:rsidRDefault="00367CE8">
      <w:pPr>
        <w:rPr>
          <w:rStyle w:val="Naglaeno"/>
        </w:rPr>
      </w:pPr>
    </w:p>
    <w:p w14:paraId="11EEE447" w14:textId="77777777" w:rsidR="00367CE8" w:rsidRDefault="00367CE8">
      <w:pPr>
        <w:rPr>
          <w:rStyle w:val="Naglaeno"/>
        </w:rPr>
      </w:pPr>
    </w:p>
    <w:p w14:paraId="1185C445" w14:textId="55D15B01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INITIA</w:t>
      </w:r>
      <w:r w:rsidR="00C5761D">
        <w:rPr>
          <w:rStyle w:val="Naglaeno"/>
        </w:rPr>
        <w:t>TION</w:t>
      </w:r>
      <w:r>
        <w:rPr>
          <w:rStyle w:val="Naglaeno"/>
        </w:rPr>
        <w:t>_FREQUENCY:</w:t>
      </w:r>
    </w:p>
    <w:p w14:paraId="53C73A1F" w14:textId="29904E3B" w:rsidR="00F6035D" w:rsidRPr="009E5BA0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664C46B5">
          <v:shape id="Slika 19" o:spid="_x0000_i1084" type="#_x0000_t75" style="width:229.35pt;height:171.35pt;visibility:visible">
            <v:imagedata r:id="rId63" o:title=""/>
          </v:shape>
        </w:pict>
      </w:r>
      <w:r>
        <w:rPr>
          <w:rStyle w:val="Naglaeno"/>
          <w:b w:val="0"/>
          <w:bCs w:val="0"/>
          <w:noProof/>
        </w:rPr>
        <w:pict w14:anchorId="1B95BEEB">
          <v:shape id="Slika 20" o:spid="_x0000_i1085" type="#_x0000_t75" style="width:212.65pt;height:158.65pt;visibility:visible">
            <v:imagedata r:id="rId64" o:title=""/>
          </v:shape>
        </w:pict>
      </w:r>
    </w:p>
    <w:p w14:paraId="1D0DAACE" w14:textId="7A355640" w:rsidR="00583619" w:rsidRPr="00740D63" w:rsidRDefault="00D35228" w:rsidP="00F6035D">
      <w:pPr>
        <w:rPr>
          <w:rStyle w:val="Naglaeno"/>
          <w:noProof/>
        </w:rPr>
      </w:pPr>
      <w:r>
        <w:rPr>
          <w:rStyle w:val="Naglaeno"/>
          <w:noProof/>
        </w:rPr>
        <w:t>Potencijalni</w:t>
      </w:r>
      <w:r w:rsidR="00583619" w:rsidRPr="00740D63">
        <w:rPr>
          <w:rStyle w:val="Naglaeno"/>
          <w:noProof/>
        </w:rPr>
        <w:t xml:space="preserve"> outlieri iznad </w:t>
      </w:r>
      <w:r w:rsidR="00983265">
        <w:rPr>
          <w:rStyle w:val="Naglaeno"/>
          <w:noProof/>
        </w:rPr>
        <w:t>209</w:t>
      </w:r>
      <w:r w:rsidR="00583619" w:rsidRPr="00740D63">
        <w:rPr>
          <w:rStyle w:val="Naglaeno"/>
          <w:noProof/>
        </w:rPr>
        <w:t xml:space="preserve"> </w:t>
      </w:r>
      <w:r w:rsidR="001013FD">
        <w:rPr>
          <w:rStyle w:val="Naglaeno"/>
          <w:noProof/>
        </w:rPr>
        <w:t>k</w:t>
      </w:r>
      <w:r w:rsidR="00583619" w:rsidRPr="00740D63">
        <w:rPr>
          <w:rStyle w:val="Naglaeno"/>
          <w:noProof/>
        </w:rPr>
        <w:t>Hz:</w:t>
      </w:r>
    </w:p>
    <w:p w14:paraId="305E57C2" w14:textId="77777777" w:rsidR="00AF65D1" w:rsidRDefault="00AF65D1" w:rsidP="00F6035D">
      <w:pPr>
        <w:rPr>
          <w:rStyle w:val="Naglaeno"/>
          <w:b w:val="0"/>
          <w:bCs w:val="0"/>
          <w:noProof/>
        </w:rPr>
      </w:pPr>
      <w:r w:rsidRPr="00740D63">
        <w:rPr>
          <w:rStyle w:val="Naglaeno"/>
          <w:noProof/>
        </w:rPr>
        <w:t>Pronašli smo jako šumovite signale koje je potrebno izbaciti.</w:t>
      </w:r>
    </w:p>
    <w:p w14:paraId="2E598CC9" w14:textId="4D42CD2A" w:rsidR="00AF65D1" w:rsidRDefault="005909E6" w:rsidP="00F6035D">
      <w:pPr>
        <w:rPr>
          <w:rStyle w:val="Naglaeno"/>
        </w:rPr>
      </w:pPr>
      <w:r>
        <w:rPr>
          <w:rStyle w:val="Naglaeno"/>
        </w:rPr>
        <w:pict w14:anchorId="4737F576">
          <v:shape id="_x0000_i1086" type="#_x0000_t75" style="width:214.65pt;height:160.65pt">
            <v:imagedata r:id="rId65" o:title=""/>
          </v:shape>
        </w:pict>
      </w:r>
      <w:r w:rsidR="005F4469">
        <w:rPr>
          <w:rStyle w:val="Naglaeno"/>
        </w:rPr>
        <w:t xml:space="preserve"> </w:t>
      </w:r>
      <w:r>
        <w:rPr>
          <w:rStyle w:val="Naglaeno"/>
        </w:rPr>
        <w:pict w14:anchorId="438E82F5">
          <v:shape id="_x0000_i1087" type="#_x0000_t75" style="width:203.35pt;height:152.65pt">
            <v:imagedata r:id="rId66" o:title=""/>
          </v:shape>
        </w:pict>
      </w:r>
    </w:p>
    <w:p w14:paraId="3C7AD6A8" w14:textId="4B638267" w:rsidR="005F4469" w:rsidRDefault="005F4469" w:rsidP="00F6035D">
      <w:pPr>
        <w:rPr>
          <w:rStyle w:val="Naglaeno"/>
        </w:rPr>
      </w:pPr>
    </w:p>
    <w:p w14:paraId="4F89CA7D" w14:textId="77777777" w:rsidR="003423F8" w:rsidRDefault="003423F8" w:rsidP="00F6035D">
      <w:pPr>
        <w:rPr>
          <w:rStyle w:val="Naglaeno"/>
        </w:rPr>
      </w:pPr>
    </w:p>
    <w:p w14:paraId="742A06FB" w14:textId="77777777" w:rsidR="003423F8" w:rsidRDefault="003423F8" w:rsidP="00F6035D">
      <w:pPr>
        <w:rPr>
          <w:rStyle w:val="Naglaeno"/>
        </w:rPr>
      </w:pPr>
    </w:p>
    <w:p w14:paraId="0B5AC8C4" w14:textId="77777777" w:rsidR="003423F8" w:rsidRDefault="003423F8" w:rsidP="00F6035D">
      <w:pPr>
        <w:rPr>
          <w:rStyle w:val="Naglaeno"/>
        </w:rPr>
      </w:pPr>
    </w:p>
    <w:p w14:paraId="34D4CB2A" w14:textId="16C5AE22" w:rsidR="003423F8" w:rsidRDefault="003423F8" w:rsidP="00F6035D">
      <w:pPr>
        <w:rPr>
          <w:rStyle w:val="Naglaeno"/>
        </w:rPr>
      </w:pPr>
    </w:p>
    <w:p w14:paraId="38B61B14" w14:textId="3D39A81B" w:rsidR="007B1A7F" w:rsidRDefault="007B1A7F" w:rsidP="00F6035D">
      <w:pPr>
        <w:rPr>
          <w:rStyle w:val="Naglaeno"/>
        </w:rPr>
      </w:pPr>
    </w:p>
    <w:p w14:paraId="67F2E57A" w14:textId="6C5A7912" w:rsidR="007B1A7F" w:rsidRDefault="007B1A7F" w:rsidP="00F6035D">
      <w:pPr>
        <w:rPr>
          <w:rStyle w:val="Naglaeno"/>
        </w:rPr>
      </w:pPr>
    </w:p>
    <w:p w14:paraId="65E39C20" w14:textId="67E969BD" w:rsidR="007B1A7F" w:rsidRDefault="007B1A7F" w:rsidP="00F6035D">
      <w:pPr>
        <w:rPr>
          <w:rStyle w:val="Naglaeno"/>
        </w:rPr>
      </w:pPr>
    </w:p>
    <w:p w14:paraId="008A6A01" w14:textId="591162E2" w:rsidR="007B1A7F" w:rsidRDefault="007B1A7F" w:rsidP="00F6035D">
      <w:pPr>
        <w:rPr>
          <w:rStyle w:val="Naglaeno"/>
        </w:rPr>
      </w:pPr>
    </w:p>
    <w:p w14:paraId="0B0B4CA0" w14:textId="4B8750DE" w:rsidR="007B1A7F" w:rsidRDefault="007B1A7F" w:rsidP="00F6035D">
      <w:pPr>
        <w:rPr>
          <w:rStyle w:val="Naglaeno"/>
        </w:rPr>
      </w:pPr>
    </w:p>
    <w:p w14:paraId="21363E13" w14:textId="14B825F4" w:rsidR="007B1A7F" w:rsidRDefault="007B1A7F" w:rsidP="00F6035D">
      <w:pPr>
        <w:rPr>
          <w:rStyle w:val="Naglaeno"/>
        </w:rPr>
      </w:pPr>
    </w:p>
    <w:p w14:paraId="7794B0EB" w14:textId="77777777" w:rsidR="00367CE8" w:rsidRDefault="00367CE8" w:rsidP="00F6035D">
      <w:pPr>
        <w:rPr>
          <w:rStyle w:val="Naglaeno"/>
        </w:rPr>
      </w:pPr>
    </w:p>
    <w:p w14:paraId="702BDA4F" w14:textId="7EA5ED11" w:rsidR="001013FD" w:rsidRPr="00490DE9" w:rsidRDefault="001013FD" w:rsidP="001013FD">
      <w:pPr>
        <w:rPr>
          <w:rStyle w:val="Naglaeno"/>
        </w:rPr>
      </w:pPr>
      <w:r w:rsidRPr="00490DE9">
        <w:rPr>
          <w:rStyle w:val="Naglaeno"/>
        </w:rPr>
        <w:lastRenderedPageBreak/>
        <w:t xml:space="preserve">Nakon izbacivanja </w:t>
      </w:r>
      <w:proofErr w:type="spellStart"/>
      <w:r w:rsidRPr="00490DE9">
        <w:rPr>
          <w:rStyle w:val="Naglaeno"/>
        </w:rPr>
        <w:t>outliera</w:t>
      </w:r>
      <w:proofErr w:type="spellEnd"/>
      <w:r w:rsidRPr="00490DE9">
        <w:rPr>
          <w:rStyle w:val="Naglaeno"/>
        </w:rPr>
        <w:t xml:space="preserve"> iznad </w:t>
      </w:r>
      <w:r>
        <w:rPr>
          <w:rStyle w:val="Naglaeno"/>
        </w:rPr>
        <w:t>209 kHz</w:t>
      </w:r>
      <w:r w:rsidRPr="00490DE9">
        <w:rPr>
          <w:rStyle w:val="Naglaeno"/>
        </w:rPr>
        <w:t xml:space="preserve"> </w:t>
      </w:r>
      <w:r>
        <w:rPr>
          <w:rStyle w:val="Naglaeno"/>
        </w:rPr>
        <w:t>INTITATION FREQUENCY</w:t>
      </w:r>
      <w:r w:rsidRPr="00490DE9">
        <w:rPr>
          <w:rStyle w:val="Naglaeno"/>
        </w:rPr>
        <w:t xml:space="preserve"> dobivamo slijedeću distribuciju:</w:t>
      </w:r>
    </w:p>
    <w:p w14:paraId="10E7AADD" w14:textId="3299CA95" w:rsidR="006105C1" w:rsidRDefault="005909E6" w:rsidP="00F6035D">
      <w:pPr>
        <w:rPr>
          <w:rStyle w:val="Naglaeno"/>
        </w:rPr>
      </w:pPr>
      <w:r>
        <w:rPr>
          <w:rStyle w:val="Naglaeno"/>
          <w:bCs w:val="0"/>
          <w:noProof/>
        </w:rPr>
        <w:pict w14:anchorId="2D90CA2F">
          <v:shape id="_x0000_i1088" type="#_x0000_t75" style="width:310pt;height:232.65pt;visibility:visible;mso-wrap-style:square">
            <v:imagedata r:id="rId67" o:title=""/>
          </v:shape>
        </w:pict>
      </w:r>
    </w:p>
    <w:p w14:paraId="51029570" w14:textId="70095F77" w:rsidR="00551A60" w:rsidRDefault="005909E6" w:rsidP="00F6035D">
      <w:pPr>
        <w:rPr>
          <w:rStyle w:val="Naglaeno"/>
        </w:rPr>
      </w:pPr>
      <w:r>
        <w:rPr>
          <w:rStyle w:val="Naglaeno"/>
        </w:rPr>
        <w:pict w14:anchorId="08A9482F">
          <v:shape id="_x0000_i1089" type="#_x0000_t75" style="width:281.35pt;height:210.65pt">
            <v:imagedata r:id="rId68" o:title=""/>
          </v:shape>
        </w:pict>
      </w:r>
    </w:p>
    <w:p w14:paraId="2C193787" w14:textId="77777777" w:rsidR="00322CC1" w:rsidRPr="00322CC1" w:rsidRDefault="00322CC1" w:rsidP="00322CC1">
      <w:pPr>
        <w:rPr>
          <w:rStyle w:val="Naglaeno"/>
        </w:rPr>
      </w:pPr>
      <w:r w:rsidRPr="00322CC1">
        <w:rPr>
          <w:rStyle w:val="Naglaeno"/>
        </w:rPr>
        <w:t xml:space="preserve">INITIATION FREQUENCY </w:t>
      </w:r>
      <w:proofErr w:type="spellStart"/>
      <w:r w:rsidRPr="00322CC1">
        <w:rPr>
          <w:rStyle w:val="Naglaeno"/>
        </w:rPr>
        <w:t>outliers</w:t>
      </w:r>
      <w:proofErr w:type="spellEnd"/>
      <w:r w:rsidRPr="00322CC1">
        <w:rPr>
          <w:rStyle w:val="Naglaeno"/>
        </w:rPr>
        <w:t xml:space="preserve"> are </w:t>
      </w:r>
      <w:proofErr w:type="spellStart"/>
      <w:r w:rsidRPr="00322CC1">
        <w:rPr>
          <w:rStyle w:val="Naglaeno"/>
        </w:rPr>
        <w:t>emissions</w:t>
      </w:r>
      <w:proofErr w:type="spellEnd"/>
      <w:r w:rsidRPr="00322CC1">
        <w:rPr>
          <w:rStyle w:val="Naglaeno"/>
        </w:rPr>
        <w:t xml:space="preserve"> </w:t>
      </w:r>
      <w:proofErr w:type="spellStart"/>
      <w:r w:rsidRPr="00322CC1">
        <w:rPr>
          <w:rStyle w:val="Naglaeno"/>
        </w:rPr>
        <w:t>with</w:t>
      </w:r>
      <w:proofErr w:type="spellEnd"/>
      <w:r w:rsidRPr="00322CC1">
        <w:rPr>
          <w:rStyle w:val="Naglaeno"/>
        </w:rPr>
        <w:t xml:space="preserve"> </w:t>
      </w:r>
      <w:proofErr w:type="spellStart"/>
      <w:r w:rsidRPr="00322CC1">
        <w:rPr>
          <w:rStyle w:val="Naglaeno"/>
        </w:rPr>
        <w:t>value</w:t>
      </w:r>
      <w:proofErr w:type="spellEnd"/>
      <w:r w:rsidRPr="00322CC1">
        <w:rPr>
          <w:rStyle w:val="Naglaeno"/>
        </w:rPr>
        <w:t xml:space="preserve"> more </w:t>
      </w:r>
      <w:proofErr w:type="spellStart"/>
      <w:r w:rsidRPr="00322CC1">
        <w:rPr>
          <w:rStyle w:val="Naglaeno"/>
        </w:rPr>
        <w:t>than</w:t>
      </w:r>
      <w:proofErr w:type="spellEnd"/>
      <w:r w:rsidRPr="00322CC1">
        <w:rPr>
          <w:rStyle w:val="Naglaeno"/>
        </w:rPr>
        <w:t xml:space="preserve"> 2095834.5733 [Hz]</w:t>
      </w:r>
    </w:p>
    <w:p w14:paraId="79BE34A6" w14:textId="5DFC8A83" w:rsidR="00F6035D" w:rsidRDefault="00322CC1" w:rsidP="00322CC1">
      <w:pPr>
        <w:rPr>
          <w:rStyle w:val="Naglaeno"/>
        </w:rPr>
      </w:pPr>
      <w:proofErr w:type="spellStart"/>
      <w:r w:rsidRPr="00322CC1">
        <w:rPr>
          <w:rStyle w:val="Naglaeno"/>
        </w:rPr>
        <w:t>Percentage</w:t>
      </w:r>
      <w:proofErr w:type="spellEnd"/>
      <w:r w:rsidRPr="00322CC1">
        <w:rPr>
          <w:rStyle w:val="Naglaeno"/>
        </w:rPr>
        <w:t xml:space="preserve"> </w:t>
      </w:r>
      <w:proofErr w:type="spellStart"/>
      <w:r w:rsidRPr="00322CC1">
        <w:rPr>
          <w:rStyle w:val="Naglaeno"/>
        </w:rPr>
        <w:t>of</w:t>
      </w:r>
      <w:proofErr w:type="spellEnd"/>
      <w:r w:rsidRPr="00322CC1">
        <w:rPr>
          <w:rStyle w:val="Naglaeno"/>
        </w:rPr>
        <w:t xml:space="preserve"> </w:t>
      </w:r>
      <w:proofErr w:type="spellStart"/>
      <w:r w:rsidRPr="00322CC1">
        <w:rPr>
          <w:rStyle w:val="Naglaeno"/>
        </w:rPr>
        <w:t>oultiers</w:t>
      </w:r>
      <w:proofErr w:type="spellEnd"/>
      <w:r w:rsidRPr="00322CC1">
        <w:rPr>
          <w:rStyle w:val="Naglaeno"/>
        </w:rPr>
        <w:t xml:space="preserve"> for INITIATION FREQUENCY: 2/745 = 0.26846 %</w:t>
      </w:r>
    </w:p>
    <w:p w14:paraId="3C5AA7D8" w14:textId="7CE5E4A7" w:rsidR="00BE1113" w:rsidRDefault="00BE1113" w:rsidP="00322CC1">
      <w:pPr>
        <w:rPr>
          <w:rStyle w:val="Naglaeno"/>
        </w:rPr>
      </w:pPr>
    </w:p>
    <w:p w14:paraId="1A81DD0C" w14:textId="0309CAF0" w:rsidR="00BE1113" w:rsidRDefault="00BE1113" w:rsidP="00322CC1">
      <w:pPr>
        <w:rPr>
          <w:rStyle w:val="Naglaeno"/>
        </w:rPr>
      </w:pPr>
    </w:p>
    <w:p w14:paraId="29BB07CB" w14:textId="0726CFD8" w:rsidR="00BE1113" w:rsidRDefault="00BE1113" w:rsidP="00322CC1">
      <w:pPr>
        <w:rPr>
          <w:rStyle w:val="Naglaeno"/>
        </w:rPr>
      </w:pPr>
    </w:p>
    <w:p w14:paraId="77003475" w14:textId="5DE96609" w:rsidR="00BE1113" w:rsidRDefault="00BE1113" w:rsidP="00322CC1">
      <w:pPr>
        <w:rPr>
          <w:rStyle w:val="Naglaeno"/>
        </w:rPr>
      </w:pPr>
    </w:p>
    <w:p w14:paraId="5DFC5916" w14:textId="34F27776" w:rsidR="00BE1113" w:rsidRDefault="00BE1113" w:rsidP="00322CC1">
      <w:pPr>
        <w:rPr>
          <w:rStyle w:val="Naglaeno"/>
        </w:rPr>
      </w:pPr>
    </w:p>
    <w:p w14:paraId="54DDB4DF" w14:textId="5870A208" w:rsidR="00BE1113" w:rsidRDefault="00BE1113" w:rsidP="00322CC1">
      <w:pPr>
        <w:rPr>
          <w:rStyle w:val="Naglaeno"/>
        </w:rPr>
      </w:pPr>
    </w:p>
    <w:p w14:paraId="7404F0A2" w14:textId="7C906DFC" w:rsidR="00BE1113" w:rsidRDefault="00BE1113" w:rsidP="00322CC1">
      <w:pPr>
        <w:rPr>
          <w:rStyle w:val="Naglaeno"/>
        </w:rPr>
      </w:pPr>
    </w:p>
    <w:p w14:paraId="4BD8558E" w14:textId="77777777" w:rsidR="00BE1113" w:rsidRDefault="00BE1113" w:rsidP="00322CC1">
      <w:pPr>
        <w:rPr>
          <w:rStyle w:val="Naglaeno"/>
        </w:rPr>
      </w:pPr>
    </w:p>
    <w:p w14:paraId="10F6C795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SIGNAL_STRENGTH:</w:t>
      </w:r>
    </w:p>
    <w:p w14:paraId="66535B98" w14:textId="79588B9D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58411444">
          <v:shape id="Slika 21" o:spid="_x0000_i1090" type="#_x0000_t75" style="width:244.65pt;height:183.35pt;visibility:visible">
            <v:imagedata r:id="rId69" o:title=""/>
          </v:shape>
        </w:pict>
      </w:r>
      <w:r>
        <w:rPr>
          <w:rStyle w:val="Naglaeno"/>
          <w:b w:val="0"/>
          <w:bCs w:val="0"/>
          <w:noProof/>
        </w:rPr>
        <w:pict w14:anchorId="5AA9CE4D">
          <v:shape id="Slika 22" o:spid="_x0000_i1091" type="#_x0000_t75" style="width:280.65pt;height:210.65pt;visibility:visible">
            <v:imagedata r:id="rId70" o:title=""/>
          </v:shape>
        </w:pict>
      </w:r>
    </w:p>
    <w:p w14:paraId="26EDC677" w14:textId="42FF6D2C" w:rsidR="00517420" w:rsidRPr="004B170C" w:rsidRDefault="00C41844" w:rsidP="00517420">
      <w:pPr>
        <w:rPr>
          <w:rStyle w:val="Naglaeno"/>
          <w:noProof/>
        </w:rPr>
      </w:pPr>
      <w:r>
        <w:rPr>
          <w:rStyle w:val="Naglaeno"/>
          <w:noProof/>
        </w:rPr>
        <w:t>Potencijalni</w:t>
      </w:r>
      <w:r w:rsidR="00517420" w:rsidRPr="004B170C">
        <w:rPr>
          <w:rStyle w:val="Naglaeno"/>
          <w:noProof/>
        </w:rPr>
        <w:t xml:space="preserve"> outlieri iznad </w:t>
      </w:r>
      <w:r w:rsidR="00E10DE7">
        <w:rPr>
          <w:rStyle w:val="Naglaeno"/>
          <w:noProof/>
        </w:rPr>
        <w:t>0.92</w:t>
      </w:r>
      <w:r w:rsidR="00517420" w:rsidRPr="004B170C">
        <w:rPr>
          <w:rStyle w:val="Naglaeno"/>
          <w:noProof/>
        </w:rPr>
        <w:t xml:space="preserve"> uVs</w:t>
      </w:r>
      <w:r w:rsidR="004B170C" w:rsidRPr="004B170C">
        <w:rPr>
          <w:rStyle w:val="Naglaeno"/>
          <w:noProof/>
        </w:rPr>
        <w:t xml:space="preserve"> međutim isti pravilni signali kao kod PEAK AMPLITUDE.</w:t>
      </w:r>
    </w:p>
    <w:p w14:paraId="0AE37A75" w14:textId="77777777" w:rsidR="004B170C" w:rsidRDefault="005909E6" w:rsidP="00517420">
      <w:pPr>
        <w:rPr>
          <w:rStyle w:val="Naglaeno"/>
        </w:rPr>
      </w:pPr>
      <w:r>
        <w:rPr>
          <w:rStyle w:val="Naglaeno"/>
        </w:rPr>
        <w:pict w14:anchorId="2553E892">
          <v:shape id="_x0000_i1092" type="#_x0000_t75" style="width:196.65pt;height:147.35pt">
            <v:imagedata r:id="rId71" o:title=""/>
          </v:shape>
        </w:pict>
      </w:r>
      <w:r w:rsidR="004B170C" w:rsidRPr="004B170C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1F0DE163">
          <v:shape id="_x0000_i1093" type="#_x0000_t75" style="width:194pt;height:145.35pt">
            <v:imagedata r:id="rId72" o:title=""/>
          </v:shape>
        </w:pict>
      </w:r>
    </w:p>
    <w:p w14:paraId="53DD88F5" w14:textId="77777777" w:rsidR="00F6035D" w:rsidRDefault="00F6035D">
      <w:pPr>
        <w:rPr>
          <w:rStyle w:val="Naglaeno"/>
        </w:rPr>
      </w:pPr>
    </w:p>
    <w:p w14:paraId="74DC1084" w14:textId="77777777" w:rsidR="00D23B79" w:rsidRDefault="00D23B79">
      <w:pPr>
        <w:rPr>
          <w:rStyle w:val="Naglaeno"/>
        </w:rPr>
      </w:pPr>
    </w:p>
    <w:p w14:paraId="39729F46" w14:textId="77777777" w:rsidR="00D23B79" w:rsidRDefault="00D23B79">
      <w:pPr>
        <w:rPr>
          <w:rStyle w:val="Naglaeno"/>
        </w:rPr>
      </w:pPr>
    </w:p>
    <w:p w14:paraId="7D551C10" w14:textId="77777777" w:rsidR="00D23B79" w:rsidRDefault="00D23B79">
      <w:pPr>
        <w:rPr>
          <w:rStyle w:val="Naglaeno"/>
        </w:rPr>
      </w:pPr>
    </w:p>
    <w:p w14:paraId="452297A2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ABSOLUTE_ENERGY:</w:t>
      </w:r>
    </w:p>
    <w:p w14:paraId="5B200B93" w14:textId="77777777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728C5D37">
          <v:shape id="Slika 23" o:spid="_x0000_i1094" type="#_x0000_t75" style="width:279.35pt;height:208.65pt;visibility:visible">
            <v:imagedata r:id="rId73" o:title=""/>
          </v:shape>
        </w:pict>
      </w:r>
    </w:p>
    <w:p w14:paraId="7768EB8D" w14:textId="0FBC9E5F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4F1FBDAE">
          <v:shape id="Slika 24" o:spid="_x0000_i1095" type="#_x0000_t75" style="width:320pt;height:239.35pt;visibility:visible">
            <v:imagedata r:id="rId74" o:title=""/>
          </v:shape>
        </w:pict>
      </w:r>
    </w:p>
    <w:p w14:paraId="0F2188AC" w14:textId="7BD187E9" w:rsidR="004B170C" w:rsidRDefault="0035305B" w:rsidP="004B170C">
      <w:pPr>
        <w:rPr>
          <w:rStyle w:val="Naglaeno"/>
          <w:noProof/>
        </w:rPr>
      </w:pPr>
      <w:r>
        <w:rPr>
          <w:rStyle w:val="Naglaeno"/>
          <w:noProof/>
        </w:rPr>
        <w:t>Potencijalni</w:t>
      </w:r>
      <w:r w:rsidR="004B170C" w:rsidRPr="004B170C">
        <w:rPr>
          <w:rStyle w:val="Naglaeno"/>
          <w:noProof/>
        </w:rPr>
        <w:t xml:space="preserve"> outlieri iznad </w:t>
      </w:r>
      <w:r w:rsidR="00A57B06">
        <w:rPr>
          <w:rStyle w:val="Naglaeno"/>
          <w:noProof/>
        </w:rPr>
        <w:t>3.7</w:t>
      </w:r>
      <w:r w:rsidR="004B170C" w:rsidRPr="004B170C">
        <w:rPr>
          <w:rStyle w:val="Naglaeno"/>
          <w:noProof/>
        </w:rPr>
        <w:t xml:space="preserve"> </w:t>
      </w:r>
      <w:r w:rsidR="004B170C">
        <w:rPr>
          <w:rStyle w:val="Naglaeno"/>
          <w:noProof/>
        </w:rPr>
        <w:t>pJ</w:t>
      </w:r>
      <w:r w:rsidR="004B170C" w:rsidRPr="004B170C">
        <w:rPr>
          <w:rStyle w:val="Naglaeno"/>
          <w:noProof/>
        </w:rPr>
        <w:t xml:space="preserve"> međutim isti pravilni signali kao kod PEAK AMPLITUDE.</w:t>
      </w:r>
    </w:p>
    <w:p w14:paraId="478A3B4D" w14:textId="069A1A5C" w:rsidR="002558EA" w:rsidRPr="004B170C" w:rsidRDefault="005909E6" w:rsidP="004B170C">
      <w:pPr>
        <w:rPr>
          <w:rStyle w:val="Naglaeno"/>
          <w:noProof/>
        </w:rPr>
      </w:pPr>
      <w:r>
        <w:rPr>
          <w:rStyle w:val="Naglaeno"/>
          <w:noProof/>
        </w:rPr>
        <w:pict w14:anchorId="0CE60783">
          <v:shape id="_x0000_i1096" type="#_x0000_t75" style="width:203.35pt;height:152.65pt">
            <v:imagedata r:id="rId75" o:title=""/>
          </v:shape>
        </w:pict>
      </w:r>
      <w:r w:rsidR="007D1428" w:rsidRPr="007D1428">
        <w:rPr>
          <w:rStyle w:val="Naglaeno"/>
          <w:b w:val="0"/>
          <w:bCs w:val="0"/>
          <w:noProof/>
        </w:rPr>
        <w:t xml:space="preserve"> </w:t>
      </w:r>
    </w:p>
    <w:p w14:paraId="1D11C5ED" w14:textId="77777777" w:rsidR="00F6035D" w:rsidRDefault="00F6035D">
      <w:pPr>
        <w:rPr>
          <w:rStyle w:val="Naglaeno"/>
        </w:rPr>
      </w:pPr>
    </w:p>
    <w:p w14:paraId="4DE2DD7A" w14:textId="15DB655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PP1:</w:t>
      </w:r>
    </w:p>
    <w:p w14:paraId="1E62F6CA" w14:textId="24B671F7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6F5DDBE8">
          <v:shape id="Slika 25" o:spid="_x0000_i1097" type="#_x0000_t75" style="width:217.35pt;height:162.65pt;visibility:visible">
            <v:imagedata r:id="rId76" o:title=""/>
          </v:shape>
        </w:pict>
      </w:r>
      <w:r>
        <w:rPr>
          <w:rStyle w:val="Naglaeno"/>
          <w:b w:val="0"/>
          <w:bCs w:val="0"/>
          <w:noProof/>
        </w:rPr>
        <w:pict w14:anchorId="656C4F2C">
          <v:shape id="Slika 26" o:spid="_x0000_i1098" type="#_x0000_t75" style="width:222.65pt;height:166.65pt;visibility:visible">
            <v:imagedata r:id="rId77" o:title=""/>
          </v:shape>
        </w:pict>
      </w:r>
    </w:p>
    <w:p w14:paraId="063ECEC6" w14:textId="5693FE8C" w:rsidR="00AD0A27" w:rsidRDefault="00AD0A27" w:rsidP="00F6035D">
      <w:pPr>
        <w:rPr>
          <w:rStyle w:val="Naglaeno"/>
          <w:noProof/>
        </w:rPr>
      </w:pPr>
      <w:r w:rsidRPr="00AD0A27">
        <w:rPr>
          <w:rStyle w:val="Naglaeno"/>
          <w:noProof/>
        </w:rPr>
        <w:t>Potencijalni outlieri iznad 0.29 %</w:t>
      </w:r>
      <w:r w:rsidR="0053624B">
        <w:rPr>
          <w:rStyle w:val="Naglaeno"/>
          <w:noProof/>
        </w:rPr>
        <w:t>:</w:t>
      </w:r>
    </w:p>
    <w:p w14:paraId="0699360D" w14:textId="0A2B9D47" w:rsidR="0053624B" w:rsidRPr="00AD0A27" w:rsidRDefault="0053624B" w:rsidP="00F6035D">
      <w:pPr>
        <w:rPr>
          <w:rStyle w:val="Naglaeno"/>
          <w:noProof/>
        </w:rPr>
      </w:pPr>
      <w:r>
        <w:rPr>
          <w:rStyle w:val="Naglaeno"/>
          <w:noProof/>
        </w:rPr>
        <w:t>Detektirali smo jako šumovite signal</w:t>
      </w:r>
      <w:r w:rsidR="00D458DC">
        <w:rPr>
          <w:rStyle w:val="Naglaeno"/>
          <w:noProof/>
        </w:rPr>
        <w:t>e.</w:t>
      </w:r>
    </w:p>
    <w:p w14:paraId="5996DE16" w14:textId="471CDF59" w:rsidR="00AD0A27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0764856A">
          <v:shape id="_x0000_i1099" type="#_x0000_t75" style="width:210.65pt;height:158pt">
            <v:imagedata r:id="rId78" o:title=""/>
          </v:shape>
        </w:pict>
      </w:r>
      <w:r w:rsidR="0053624B">
        <w:rPr>
          <w:rStyle w:val="Naglaeno"/>
          <w:b w:val="0"/>
          <w:bCs w:val="0"/>
          <w:noProof/>
        </w:rPr>
        <w:t xml:space="preserve"> </w:t>
      </w:r>
      <w:r>
        <w:rPr>
          <w:rStyle w:val="Naglaeno"/>
          <w:b w:val="0"/>
          <w:bCs w:val="0"/>
          <w:noProof/>
        </w:rPr>
        <w:pict w14:anchorId="1C5F0330">
          <v:shape id="_x0000_i1100" type="#_x0000_t75" style="width:212pt;height:159.35pt">
            <v:imagedata r:id="rId79" o:title=""/>
          </v:shape>
        </w:pict>
      </w:r>
    </w:p>
    <w:p w14:paraId="19D17231" w14:textId="77777777" w:rsidR="001140E4" w:rsidRDefault="001140E4" w:rsidP="001140E4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t xml:space="preserve">Vrijednosti PP1 su praktički nula s obzirom na skalu od 0 do 100% zbog ekvilizacije frekvencija ispod 120 kHZ s -35 dB. </w:t>
      </w:r>
      <w:r w:rsidRPr="00311921">
        <w:rPr>
          <w:rStyle w:val="Naglaeno"/>
          <w:noProof/>
        </w:rPr>
        <w:t>Kako ova značajka ima jako mali utjecaj zbog konstantne distribucije vrijednosti možemo je zanemariti iz selekcije značajki.</w:t>
      </w:r>
      <w:r>
        <w:rPr>
          <w:rStyle w:val="Naglaeno"/>
          <w:b w:val="0"/>
          <w:bCs w:val="0"/>
          <w:noProof/>
        </w:rPr>
        <w:t xml:space="preserve"> </w:t>
      </w:r>
    </w:p>
    <w:p w14:paraId="1316791A" w14:textId="77777777" w:rsidR="001140E4" w:rsidRDefault="001140E4" w:rsidP="001140E4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t>Najveća vrijednost je 0.00632% prikazana na slici ispod u vremenskom i amplitudnom spektru.</w:t>
      </w:r>
    </w:p>
    <w:p w14:paraId="60308FDE" w14:textId="77777777" w:rsidR="001140E4" w:rsidRDefault="005909E6" w:rsidP="001140E4">
      <w:pPr>
        <w:rPr>
          <w:rStyle w:val="Naglaeno"/>
        </w:rPr>
      </w:pPr>
      <w:r>
        <w:rPr>
          <w:rStyle w:val="Naglaeno"/>
        </w:rPr>
        <w:pict w14:anchorId="6029F7F4">
          <v:shape id="_x0000_i1101" type="#_x0000_t75" style="width:222.65pt;height:166.65pt">
            <v:imagedata r:id="rId80" o:title=""/>
          </v:shape>
        </w:pict>
      </w:r>
      <w:r w:rsidR="001140E4" w:rsidRPr="00AD4074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451A378A">
          <v:shape id="_x0000_i1102" type="#_x0000_t75" style="width:3in;height:162pt">
            <v:imagedata r:id="rId81" o:title=""/>
          </v:shape>
        </w:pict>
      </w:r>
    </w:p>
    <w:p w14:paraId="39B1417C" w14:textId="5A9B8ECB" w:rsidR="001140E4" w:rsidRDefault="001140E4" w:rsidP="00F6035D">
      <w:pPr>
        <w:rPr>
          <w:rStyle w:val="Naglaeno"/>
          <w:b w:val="0"/>
          <w:bCs w:val="0"/>
          <w:noProof/>
        </w:rPr>
      </w:pPr>
    </w:p>
    <w:p w14:paraId="1CC1DCB6" w14:textId="543CF939" w:rsidR="004430E7" w:rsidRDefault="004430E7" w:rsidP="00F6035D">
      <w:pPr>
        <w:rPr>
          <w:rStyle w:val="Naglaeno"/>
          <w:b w:val="0"/>
          <w:bCs w:val="0"/>
          <w:noProof/>
        </w:rPr>
      </w:pPr>
    </w:p>
    <w:p w14:paraId="4231E802" w14:textId="5CE1528C" w:rsidR="004430E7" w:rsidRPr="004430E7" w:rsidRDefault="004430E7" w:rsidP="00F6035D">
      <w:pPr>
        <w:rPr>
          <w:rStyle w:val="Naglaeno"/>
        </w:rPr>
      </w:pPr>
      <w:r w:rsidRPr="00490DE9">
        <w:rPr>
          <w:rStyle w:val="Naglaeno"/>
        </w:rPr>
        <w:lastRenderedPageBreak/>
        <w:t xml:space="preserve">Nakon izbacivanja </w:t>
      </w:r>
      <w:proofErr w:type="spellStart"/>
      <w:r w:rsidRPr="00490DE9">
        <w:rPr>
          <w:rStyle w:val="Naglaeno"/>
        </w:rPr>
        <w:t>outliera</w:t>
      </w:r>
      <w:proofErr w:type="spellEnd"/>
      <w:r w:rsidRPr="00490DE9">
        <w:rPr>
          <w:rStyle w:val="Naglaeno"/>
        </w:rPr>
        <w:t xml:space="preserve"> iznad </w:t>
      </w:r>
      <w:r w:rsidR="008503D3">
        <w:rPr>
          <w:rStyle w:val="Naglaeno"/>
        </w:rPr>
        <w:t>0.29%</w:t>
      </w:r>
      <w:r w:rsidRPr="00490DE9">
        <w:rPr>
          <w:rStyle w:val="Naglaeno"/>
        </w:rPr>
        <w:t xml:space="preserve"> </w:t>
      </w:r>
      <w:r w:rsidR="008503D3">
        <w:rPr>
          <w:rStyle w:val="Naglaeno"/>
        </w:rPr>
        <w:t xml:space="preserve">PP1 </w:t>
      </w:r>
      <w:r w:rsidRPr="00490DE9">
        <w:rPr>
          <w:rStyle w:val="Naglaeno"/>
        </w:rPr>
        <w:t>dobivamo slijedeću distribuciju:</w:t>
      </w:r>
    </w:p>
    <w:p w14:paraId="77283E28" w14:textId="7855F984" w:rsidR="001140E4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3A4DB716">
          <v:shape id="_x0000_i1103" type="#_x0000_t75" style="width:319.35pt;height:239.35pt;visibility:visible;mso-wrap-style:square">
            <v:imagedata r:id="rId82" o:title=""/>
          </v:shape>
        </w:pict>
      </w:r>
      <w:r>
        <w:rPr>
          <w:rStyle w:val="Naglaeno"/>
          <w:b w:val="0"/>
          <w:bCs w:val="0"/>
          <w:noProof/>
        </w:rPr>
        <w:pict w14:anchorId="420F08F1">
          <v:shape id="_x0000_i1104" type="#_x0000_t75" style="width:322pt;height:242pt">
            <v:imagedata r:id="rId83" o:title=""/>
          </v:shape>
        </w:pict>
      </w:r>
    </w:p>
    <w:p w14:paraId="0CE7AA97" w14:textId="77777777" w:rsidR="00691B22" w:rsidRPr="00691B22" w:rsidRDefault="00691B22" w:rsidP="00691B22">
      <w:pPr>
        <w:rPr>
          <w:rStyle w:val="Naglaeno"/>
          <w:noProof/>
        </w:rPr>
      </w:pPr>
      <w:r w:rsidRPr="00691B22">
        <w:rPr>
          <w:rStyle w:val="Naglaeno"/>
          <w:noProof/>
        </w:rPr>
        <w:t>PP1 outliers are emissions with value more than 0.0029772 [%]</w:t>
      </w:r>
    </w:p>
    <w:p w14:paraId="367F1E05" w14:textId="2E881715" w:rsidR="00691B22" w:rsidRPr="00691B22" w:rsidRDefault="00691B22" w:rsidP="00691B22">
      <w:pPr>
        <w:rPr>
          <w:rStyle w:val="Naglaeno"/>
          <w:noProof/>
        </w:rPr>
      </w:pPr>
      <w:r w:rsidRPr="00691B22">
        <w:rPr>
          <w:rStyle w:val="Naglaeno"/>
          <w:noProof/>
        </w:rPr>
        <w:t>Percentage of oultiers for PP1: 13/745 = 1.745 %</w:t>
      </w:r>
    </w:p>
    <w:p w14:paraId="492D7187" w14:textId="6F6917EA" w:rsidR="001140E4" w:rsidRDefault="001140E4" w:rsidP="00F6035D">
      <w:pPr>
        <w:rPr>
          <w:rStyle w:val="Naglaeno"/>
          <w:b w:val="0"/>
          <w:bCs w:val="0"/>
          <w:noProof/>
        </w:rPr>
      </w:pPr>
    </w:p>
    <w:p w14:paraId="2DC75DFA" w14:textId="546CFDEF" w:rsidR="001140E4" w:rsidRDefault="001140E4" w:rsidP="00F6035D">
      <w:pPr>
        <w:rPr>
          <w:rStyle w:val="Naglaeno"/>
          <w:b w:val="0"/>
          <w:bCs w:val="0"/>
          <w:noProof/>
        </w:rPr>
      </w:pPr>
    </w:p>
    <w:p w14:paraId="7456A9EA" w14:textId="3BC16C05" w:rsidR="001140E4" w:rsidRDefault="001140E4" w:rsidP="00F6035D">
      <w:pPr>
        <w:rPr>
          <w:rStyle w:val="Naglaeno"/>
          <w:b w:val="0"/>
          <w:bCs w:val="0"/>
          <w:noProof/>
        </w:rPr>
      </w:pPr>
    </w:p>
    <w:p w14:paraId="0659D8F5" w14:textId="3FE4DA03" w:rsidR="001140E4" w:rsidRDefault="001140E4" w:rsidP="00F6035D">
      <w:pPr>
        <w:rPr>
          <w:rStyle w:val="Naglaeno"/>
          <w:b w:val="0"/>
          <w:bCs w:val="0"/>
          <w:noProof/>
        </w:rPr>
      </w:pPr>
    </w:p>
    <w:p w14:paraId="498C88F8" w14:textId="2F6F70CE" w:rsidR="001140E4" w:rsidRDefault="001140E4" w:rsidP="00F6035D">
      <w:pPr>
        <w:rPr>
          <w:rStyle w:val="Naglaeno"/>
          <w:b w:val="0"/>
          <w:bCs w:val="0"/>
          <w:noProof/>
        </w:rPr>
      </w:pPr>
    </w:p>
    <w:p w14:paraId="327ED778" w14:textId="77777777" w:rsidR="001140E4" w:rsidRDefault="001140E4" w:rsidP="00F6035D">
      <w:pPr>
        <w:rPr>
          <w:rStyle w:val="Naglaeno"/>
          <w:b w:val="0"/>
          <w:bCs w:val="0"/>
          <w:noProof/>
        </w:rPr>
      </w:pPr>
    </w:p>
    <w:p w14:paraId="58406277" w14:textId="1D0DB8FF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PP2:</w:t>
      </w:r>
    </w:p>
    <w:p w14:paraId="390E6518" w14:textId="77777777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560B664D">
          <v:shape id="Slika 27" o:spid="_x0000_i1105" type="#_x0000_t75" style="width:320pt;height:239.35pt;visibility:visible">
            <v:imagedata r:id="rId84" o:title=""/>
          </v:shape>
        </w:pict>
      </w:r>
    </w:p>
    <w:p w14:paraId="784918D7" w14:textId="1CF35634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5D37BAD3">
          <v:shape id="Slika 28" o:spid="_x0000_i1106" type="#_x0000_t75" style="width:269.35pt;height:201.35pt;visibility:visible">
            <v:imagedata r:id="rId85" o:title=""/>
          </v:shape>
        </w:pict>
      </w:r>
    </w:p>
    <w:p w14:paraId="6140DBF7" w14:textId="77777777" w:rsidR="00EA1646" w:rsidRPr="00EA1646" w:rsidRDefault="00EA1646" w:rsidP="00F6035D">
      <w:pPr>
        <w:rPr>
          <w:rStyle w:val="Naglaeno"/>
          <w:noProof/>
        </w:rPr>
      </w:pPr>
      <w:r w:rsidRPr="00EA1646">
        <w:rPr>
          <w:rStyle w:val="Naglaeno"/>
          <w:noProof/>
        </w:rPr>
        <w:t>Potinencijalni outlieri ispod 12 % međutim su ispravne emisije.</w:t>
      </w:r>
    </w:p>
    <w:p w14:paraId="3E3EC56F" w14:textId="29FFE75A" w:rsidR="00EA1646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01C66A02">
          <v:shape id="_x0000_i1107" type="#_x0000_t75" style="width:226pt;height:168.65pt">
            <v:imagedata r:id="rId86" o:title=""/>
          </v:shape>
        </w:pict>
      </w:r>
      <w:r w:rsidR="00AA63C2" w:rsidRPr="00AA63C2">
        <w:rPr>
          <w:rStyle w:val="Naglaeno"/>
          <w:noProof/>
        </w:rPr>
        <w:t xml:space="preserve"> </w:t>
      </w:r>
      <w:r>
        <w:rPr>
          <w:rStyle w:val="Naglaeno"/>
          <w:b w:val="0"/>
          <w:bCs w:val="0"/>
          <w:noProof/>
        </w:rPr>
        <w:pict w14:anchorId="7FC48F64">
          <v:shape id="_x0000_i1108" type="#_x0000_t75" style="width:209.35pt;height:157.35pt">
            <v:imagedata r:id="rId87" o:title=""/>
          </v:shape>
        </w:pict>
      </w:r>
    </w:p>
    <w:p w14:paraId="274AE91E" w14:textId="77777777" w:rsidR="00F6035D" w:rsidRDefault="00F6035D" w:rsidP="00F6035D">
      <w:pPr>
        <w:rPr>
          <w:rStyle w:val="Naglaeno"/>
        </w:rPr>
      </w:pPr>
    </w:p>
    <w:p w14:paraId="7FDDE4DC" w14:textId="77777777" w:rsidR="00F6035D" w:rsidRDefault="00F6035D">
      <w:pPr>
        <w:rPr>
          <w:rStyle w:val="Naglaeno"/>
        </w:rPr>
      </w:pPr>
      <w:r>
        <w:rPr>
          <w:rStyle w:val="Naglaeno"/>
        </w:rPr>
        <w:br w:type="page"/>
      </w:r>
    </w:p>
    <w:p w14:paraId="7EA1B844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t>PP3:</w:t>
      </w:r>
    </w:p>
    <w:p w14:paraId="1D26FBB8" w14:textId="77777777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29285A20">
          <v:shape id="Slika 29" o:spid="_x0000_i1109" type="#_x0000_t75" style="width:320pt;height:239.35pt;visibility:visible">
            <v:imagedata r:id="rId88" o:title=""/>
          </v:shape>
        </w:pict>
      </w:r>
    </w:p>
    <w:p w14:paraId="7B9394C9" w14:textId="69896841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06FA91CD">
          <v:shape id="Slika 30" o:spid="_x0000_i1110" type="#_x0000_t75" style="width:252.65pt;height:188.65pt;visibility:visible">
            <v:imagedata r:id="rId89" o:title=""/>
          </v:shape>
        </w:pict>
      </w:r>
    </w:p>
    <w:p w14:paraId="57716260" w14:textId="2F4628F8" w:rsidR="00895249" w:rsidRPr="00594963" w:rsidRDefault="00895249" w:rsidP="00F6035D">
      <w:pPr>
        <w:rPr>
          <w:rStyle w:val="Naglaeno"/>
          <w:noProof/>
        </w:rPr>
      </w:pPr>
      <w:r w:rsidRPr="00594963">
        <w:rPr>
          <w:rStyle w:val="Naglaeno"/>
          <w:noProof/>
        </w:rPr>
        <w:t>Potencijalni outlieri iznad 77% međutim su ispravne emisije.</w:t>
      </w:r>
    </w:p>
    <w:p w14:paraId="319E7BC0" w14:textId="789AEF04" w:rsidR="00895249" w:rsidRDefault="005909E6" w:rsidP="00F6035D">
      <w:pPr>
        <w:rPr>
          <w:rStyle w:val="Naglaeno"/>
        </w:rPr>
      </w:pPr>
      <w:r>
        <w:rPr>
          <w:rStyle w:val="Naglaeno"/>
        </w:rPr>
        <w:pict w14:anchorId="32BBFE1E">
          <v:shape id="_x0000_i1111" type="#_x0000_t75" style="width:220pt;height:160.65pt">
            <v:imagedata r:id="rId90" o:title=""/>
          </v:shape>
        </w:pict>
      </w:r>
      <w:r w:rsidR="00895249" w:rsidRPr="00895249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3A9D8C21">
          <v:shape id="_x0000_i1112" type="#_x0000_t75" style="width:217.35pt;height:163.35pt">
            <v:imagedata r:id="rId91" o:title=""/>
          </v:shape>
        </w:pict>
      </w:r>
    </w:p>
    <w:p w14:paraId="47ECEE7C" w14:textId="51AA1A56" w:rsidR="00F6035D" w:rsidRDefault="00F6035D">
      <w:pPr>
        <w:rPr>
          <w:rStyle w:val="Naglaeno"/>
        </w:rPr>
      </w:pPr>
    </w:p>
    <w:p w14:paraId="6785EB1A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PP4:</w:t>
      </w:r>
    </w:p>
    <w:p w14:paraId="17993F68" w14:textId="77777777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504E8017">
          <v:shape id="Slika 31" o:spid="_x0000_i1113" type="#_x0000_t75" style="width:320pt;height:239.35pt;visibility:visible">
            <v:imagedata r:id="rId92" o:title=""/>
          </v:shape>
        </w:pict>
      </w:r>
    </w:p>
    <w:p w14:paraId="6D222F07" w14:textId="176D9ACA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308D05E5">
          <v:shape id="Slika 32" o:spid="_x0000_i1114" type="#_x0000_t75" style="width:254.65pt;height:190.65pt;visibility:visible">
            <v:imagedata r:id="rId93" o:title=""/>
          </v:shape>
        </w:pict>
      </w:r>
    </w:p>
    <w:p w14:paraId="11DBD359" w14:textId="6504E6E7" w:rsidR="00594963" w:rsidRDefault="00594963" w:rsidP="00594963">
      <w:pPr>
        <w:rPr>
          <w:rStyle w:val="Naglaeno"/>
          <w:noProof/>
        </w:rPr>
      </w:pPr>
      <w:r w:rsidRPr="00594963">
        <w:rPr>
          <w:rStyle w:val="Naglaeno"/>
          <w:noProof/>
        </w:rPr>
        <w:t xml:space="preserve">Potencijalni outlieri iznad </w:t>
      </w:r>
      <w:r>
        <w:rPr>
          <w:rStyle w:val="Naglaeno"/>
          <w:noProof/>
        </w:rPr>
        <w:t>30</w:t>
      </w:r>
      <w:r w:rsidRPr="00594963">
        <w:rPr>
          <w:rStyle w:val="Naglaeno"/>
          <w:noProof/>
        </w:rPr>
        <w:t>% međutim su ispravne emisije.</w:t>
      </w:r>
    </w:p>
    <w:p w14:paraId="081B217C" w14:textId="227EB91C" w:rsidR="00E67549" w:rsidRPr="00594963" w:rsidRDefault="005909E6" w:rsidP="00594963">
      <w:pPr>
        <w:rPr>
          <w:rStyle w:val="Naglaeno"/>
          <w:noProof/>
        </w:rPr>
      </w:pPr>
      <w:r>
        <w:rPr>
          <w:rStyle w:val="Naglaeno"/>
          <w:noProof/>
        </w:rPr>
        <w:pict w14:anchorId="75298440">
          <v:shape id="_x0000_i1115" type="#_x0000_t75" style="width:208pt;height:156pt">
            <v:imagedata r:id="rId94" o:title=""/>
          </v:shape>
        </w:pict>
      </w:r>
      <w:r>
        <w:rPr>
          <w:rStyle w:val="Naglaeno"/>
          <w:noProof/>
        </w:rPr>
        <w:pict w14:anchorId="0193F5C8">
          <v:shape id="_x0000_i1116" type="#_x0000_t75" style="width:232.65pt;height:174.65pt">
            <v:imagedata r:id="rId95" o:title=""/>
          </v:shape>
        </w:pict>
      </w:r>
    </w:p>
    <w:p w14:paraId="0FAD535B" w14:textId="77777777" w:rsidR="00402FC5" w:rsidRDefault="00402FC5">
      <w:pPr>
        <w:rPr>
          <w:rStyle w:val="Naglaeno"/>
        </w:rPr>
      </w:pPr>
    </w:p>
    <w:p w14:paraId="36DC2043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CENTROID_FREQUENCY:</w:t>
      </w:r>
    </w:p>
    <w:p w14:paraId="4F752197" w14:textId="0303A503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60334BC3">
          <v:shape id="Slika 33" o:spid="_x0000_i1117" type="#_x0000_t75" style="width:208pt;height:155.35pt;visibility:visible">
            <v:imagedata r:id="rId96" o:title=""/>
          </v:shape>
        </w:pict>
      </w:r>
      <w:r>
        <w:rPr>
          <w:rStyle w:val="Naglaeno"/>
          <w:b w:val="0"/>
          <w:bCs w:val="0"/>
          <w:noProof/>
        </w:rPr>
        <w:pict w14:anchorId="1BF70ADA">
          <v:shape id="Slika 34" o:spid="_x0000_i1118" type="#_x0000_t75" style="width:195.35pt;height:146.65pt;visibility:visible">
            <v:imagedata r:id="rId97" o:title=""/>
          </v:shape>
        </w:pict>
      </w:r>
    </w:p>
    <w:p w14:paraId="17C3C237" w14:textId="2114D0A7" w:rsidR="00571697" w:rsidRPr="00CD1F57" w:rsidRDefault="007D14AB" w:rsidP="00F6035D">
      <w:pPr>
        <w:rPr>
          <w:rStyle w:val="Naglaeno"/>
          <w:noProof/>
        </w:rPr>
      </w:pPr>
      <w:r w:rsidRPr="00CD1F57">
        <w:rPr>
          <w:rStyle w:val="Naglaeno"/>
          <w:noProof/>
        </w:rPr>
        <w:t>Potencijalni</w:t>
      </w:r>
      <w:r w:rsidR="00571697" w:rsidRPr="00CD1F57">
        <w:rPr>
          <w:rStyle w:val="Naglaeno"/>
          <w:noProof/>
        </w:rPr>
        <w:t xml:space="preserve"> outlieri iznad </w:t>
      </w:r>
      <w:r w:rsidR="00EF577E" w:rsidRPr="00CD1F57">
        <w:rPr>
          <w:rStyle w:val="Naglaeno"/>
          <w:noProof/>
        </w:rPr>
        <w:t>435</w:t>
      </w:r>
      <w:r w:rsidR="00571697" w:rsidRPr="00CD1F57">
        <w:rPr>
          <w:rStyle w:val="Naglaeno"/>
          <w:noProof/>
        </w:rPr>
        <w:t xml:space="preserve"> kHz centralne frekvencije gdje su krivo akvizirane više emisija kao jedna.</w:t>
      </w:r>
    </w:p>
    <w:p w14:paraId="75455F06" w14:textId="45FB7567" w:rsidR="00571697" w:rsidRDefault="005909E6" w:rsidP="00F6035D">
      <w:pPr>
        <w:rPr>
          <w:rStyle w:val="Naglaeno"/>
        </w:rPr>
      </w:pPr>
      <w:r>
        <w:rPr>
          <w:rStyle w:val="Naglaeno"/>
        </w:rPr>
        <w:pict w14:anchorId="646087D2">
          <v:shape id="_x0000_i1119" type="#_x0000_t75" style="width:3in;height:162pt">
            <v:imagedata r:id="rId98" o:title=""/>
          </v:shape>
        </w:pict>
      </w:r>
      <w:r w:rsidR="00571697">
        <w:rPr>
          <w:rStyle w:val="Naglaeno"/>
        </w:rPr>
        <w:t xml:space="preserve"> </w:t>
      </w:r>
      <w:r>
        <w:rPr>
          <w:rStyle w:val="Naglaeno"/>
        </w:rPr>
        <w:pict w14:anchorId="6392B880">
          <v:shape id="_x0000_i1120" type="#_x0000_t75" style="width:227.35pt;height:170.65pt">
            <v:imagedata r:id="rId99" o:title=""/>
          </v:shape>
        </w:pict>
      </w:r>
    </w:p>
    <w:p w14:paraId="5AD3CC21" w14:textId="0E86F4CF" w:rsidR="00571697" w:rsidRDefault="005909E6" w:rsidP="00F6035D">
      <w:pPr>
        <w:rPr>
          <w:rStyle w:val="Naglaeno"/>
        </w:rPr>
      </w:pPr>
      <w:r>
        <w:rPr>
          <w:rStyle w:val="Naglaeno"/>
        </w:rPr>
        <w:pict w14:anchorId="3C9204E2">
          <v:shape id="_x0000_i1121" type="#_x0000_t75" style="width:202pt;height:151.35pt">
            <v:imagedata r:id="rId100" o:title=""/>
          </v:shape>
        </w:pict>
      </w:r>
      <w:r w:rsidR="00571697">
        <w:rPr>
          <w:rStyle w:val="Naglaeno"/>
        </w:rPr>
        <w:t xml:space="preserve"> </w:t>
      </w:r>
      <w:r>
        <w:rPr>
          <w:rStyle w:val="Naglaeno"/>
        </w:rPr>
        <w:pict w14:anchorId="10321418">
          <v:shape id="_x0000_i1122" type="#_x0000_t75" style="width:197.35pt;height:148pt">
            <v:imagedata r:id="rId101" o:title=""/>
          </v:shape>
        </w:pict>
      </w:r>
    </w:p>
    <w:p w14:paraId="6A6A6810" w14:textId="0F2716DE" w:rsidR="00BB461D" w:rsidRDefault="00BB461D" w:rsidP="00F6035D">
      <w:pPr>
        <w:rPr>
          <w:rStyle w:val="Naglaeno"/>
        </w:rPr>
      </w:pPr>
    </w:p>
    <w:p w14:paraId="69A4E916" w14:textId="768ED1CC" w:rsidR="00BB461D" w:rsidRDefault="00BB461D" w:rsidP="00F6035D">
      <w:pPr>
        <w:rPr>
          <w:rStyle w:val="Naglaeno"/>
        </w:rPr>
      </w:pPr>
    </w:p>
    <w:p w14:paraId="60137306" w14:textId="65308704" w:rsidR="00BB461D" w:rsidRDefault="00BB461D" w:rsidP="00F6035D">
      <w:pPr>
        <w:rPr>
          <w:rStyle w:val="Naglaeno"/>
        </w:rPr>
      </w:pPr>
    </w:p>
    <w:p w14:paraId="11B89C7E" w14:textId="725840CC" w:rsidR="00BB461D" w:rsidRDefault="00BB461D" w:rsidP="00F6035D">
      <w:pPr>
        <w:rPr>
          <w:rStyle w:val="Naglaeno"/>
        </w:rPr>
      </w:pPr>
    </w:p>
    <w:p w14:paraId="3EBAC6B3" w14:textId="1E658CC8" w:rsidR="00BB461D" w:rsidRDefault="00BB461D" w:rsidP="00F6035D">
      <w:pPr>
        <w:rPr>
          <w:rStyle w:val="Naglaeno"/>
        </w:rPr>
      </w:pPr>
    </w:p>
    <w:p w14:paraId="38D6A0A2" w14:textId="30135F84" w:rsidR="00BB461D" w:rsidRDefault="00BB461D" w:rsidP="00F6035D">
      <w:pPr>
        <w:rPr>
          <w:rStyle w:val="Naglaeno"/>
        </w:rPr>
      </w:pPr>
    </w:p>
    <w:p w14:paraId="5BBA7C74" w14:textId="7D5B5E71" w:rsidR="00690CAD" w:rsidRPr="004430E7" w:rsidRDefault="00690CAD" w:rsidP="00690CAD">
      <w:pPr>
        <w:rPr>
          <w:rStyle w:val="Naglaeno"/>
        </w:rPr>
      </w:pPr>
      <w:r w:rsidRPr="00490DE9">
        <w:rPr>
          <w:rStyle w:val="Naglaeno"/>
        </w:rPr>
        <w:lastRenderedPageBreak/>
        <w:t xml:space="preserve">Nakon izbacivanja </w:t>
      </w:r>
      <w:proofErr w:type="spellStart"/>
      <w:r w:rsidRPr="00490DE9">
        <w:rPr>
          <w:rStyle w:val="Naglaeno"/>
        </w:rPr>
        <w:t>outliera</w:t>
      </w:r>
      <w:proofErr w:type="spellEnd"/>
      <w:r w:rsidRPr="00490DE9">
        <w:rPr>
          <w:rStyle w:val="Naglaeno"/>
        </w:rPr>
        <w:t xml:space="preserve"> iznad </w:t>
      </w:r>
      <w:r>
        <w:rPr>
          <w:rStyle w:val="Naglaeno"/>
        </w:rPr>
        <w:t>435 kHz</w:t>
      </w:r>
      <w:r w:rsidRPr="00490DE9">
        <w:rPr>
          <w:rStyle w:val="Naglaeno"/>
        </w:rPr>
        <w:t xml:space="preserve"> </w:t>
      </w:r>
      <w:r>
        <w:rPr>
          <w:rStyle w:val="Naglaeno"/>
        </w:rPr>
        <w:t xml:space="preserve">CENTROID FREQUENCY </w:t>
      </w:r>
      <w:r w:rsidRPr="00490DE9">
        <w:rPr>
          <w:rStyle w:val="Naglaeno"/>
        </w:rPr>
        <w:t>dobivamo slijedeću distribuciju:</w:t>
      </w:r>
    </w:p>
    <w:p w14:paraId="7015CBD0" w14:textId="5EBB315A" w:rsidR="00BB461D" w:rsidRDefault="005909E6" w:rsidP="00F6035D">
      <w:pPr>
        <w:rPr>
          <w:rStyle w:val="Naglaeno"/>
        </w:rPr>
      </w:pPr>
      <w:r>
        <w:rPr>
          <w:rStyle w:val="Naglaeno"/>
          <w:bCs w:val="0"/>
          <w:noProof/>
        </w:rPr>
        <w:pict w14:anchorId="504E56F3">
          <v:shape id="_x0000_i1123" type="#_x0000_t75" style="width:337.35pt;height:252.65pt;visibility:visible;mso-wrap-style:square">
            <v:imagedata r:id="rId102" o:title=""/>
          </v:shape>
        </w:pict>
      </w:r>
    </w:p>
    <w:p w14:paraId="211D3F1F" w14:textId="02886ED2" w:rsidR="00D21EDD" w:rsidRDefault="005909E6" w:rsidP="00F6035D">
      <w:pPr>
        <w:rPr>
          <w:rStyle w:val="Naglaeno"/>
        </w:rPr>
      </w:pPr>
      <w:r>
        <w:rPr>
          <w:rStyle w:val="Naglaeno"/>
        </w:rPr>
        <w:pict w14:anchorId="371403A5">
          <v:shape id="_x0000_i1124" type="#_x0000_t75" style="width:322pt;height:241.35pt">
            <v:imagedata r:id="rId103" o:title=""/>
          </v:shape>
        </w:pict>
      </w:r>
    </w:p>
    <w:p w14:paraId="3ECEE2CF" w14:textId="77777777" w:rsidR="000D138B" w:rsidRPr="000D138B" w:rsidRDefault="000D138B" w:rsidP="000D138B">
      <w:pPr>
        <w:rPr>
          <w:rStyle w:val="Naglaeno"/>
        </w:rPr>
      </w:pPr>
      <w:r w:rsidRPr="000D138B">
        <w:rPr>
          <w:rStyle w:val="Naglaeno"/>
        </w:rPr>
        <w:t xml:space="preserve">CENTROID FREQUENCY </w:t>
      </w:r>
      <w:proofErr w:type="spellStart"/>
      <w:r w:rsidRPr="000D138B">
        <w:rPr>
          <w:rStyle w:val="Naglaeno"/>
        </w:rPr>
        <w:t>outliers</w:t>
      </w:r>
      <w:proofErr w:type="spellEnd"/>
      <w:r w:rsidRPr="000D138B">
        <w:rPr>
          <w:rStyle w:val="Naglaeno"/>
        </w:rPr>
        <w:t xml:space="preserve"> are </w:t>
      </w:r>
      <w:proofErr w:type="spellStart"/>
      <w:r w:rsidRPr="000D138B">
        <w:rPr>
          <w:rStyle w:val="Naglaeno"/>
        </w:rPr>
        <w:t>emissions</w:t>
      </w:r>
      <w:proofErr w:type="spellEnd"/>
      <w:r w:rsidRPr="000D138B">
        <w:rPr>
          <w:rStyle w:val="Naglaeno"/>
        </w:rPr>
        <w:t xml:space="preserve"> </w:t>
      </w:r>
      <w:proofErr w:type="spellStart"/>
      <w:r w:rsidRPr="000D138B">
        <w:rPr>
          <w:rStyle w:val="Naglaeno"/>
        </w:rPr>
        <w:t>with</w:t>
      </w:r>
      <w:proofErr w:type="spellEnd"/>
      <w:r w:rsidRPr="000D138B">
        <w:rPr>
          <w:rStyle w:val="Naglaeno"/>
        </w:rPr>
        <w:t xml:space="preserve"> </w:t>
      </w:r>
      <w:proofErr w:type="spellStart"/>
      <w:r w:rsidRPr="000D138B">
        <w:rPr>
          <w:rStyle w:val="Naglaeno"/>
        </w:rPr>
        <w:t>value</w:t>
      </w:r>
      <w:proofErr w:type="spellEnd"/>
      <w:r w:rsidRPr="000D138B">
        <w:rPr>
          <w:rStyle w:val="Naglaeno"/>
        </w:rPr>
        <w:t xml:space="preserve"> more </w:t>
      </w:r>
      <w:proofErr w:type="spellStart"/>
      <w:r w:rsidRPr="000D138B">
        <w:rPr>
          <w:rStyle w:val="Naglaeno"/>
        </w:rPr>
        <w:t>than</w:t>
      </w:r>
      <w:proofErr w:type="spellEnd"/>
      <w:r w:rsidRPr="000D138B">
        <w:rPr>
          <w:rStyle w:val="Naglaeno"/>
        </w:rPr>
        <w:t xml:space="preserve"> 435207.1238 [Hz]</w:t>
      </w:r>
    </w:p>
    <w:p w14:paraId="642A4DE7" w14:textId="21DFF54B" w:rsidR="00571697" w:rsidRPr="00571697" w:rsidRDefault="000D138B" w:rsidP="000D138B">
      <w:pPr>
        <w:rPr>
          <w:rStyle w:val="Naglaeno"/>
        </w:rPr>
      </w:pPr>
      <w:proofErr w:type="spellStart"/>
      <w:r w:rsidRPr="000D138B">
        <w:rPr>
          <w:rStyle w:val="Naglaeno"/>
        </w:rPr>
        <w:t>Percentage</w:t>
      </w:r>
      <w:proofErr w:type="spellEnd"/>
      <w:r w:rsidRPr="000D138B">
        <w:rPr>
          <w:rStyle w:val="Naglaeno"/>
        </w:rPr>
        <w:t xml:space="preserve"> </w:t>
      </w:r>
      <w:proofErr w:type="spellStart"/>
      <w:r w:rsidRPr="000D138B">
        <w:rPr>
          <w:rStyle w:val="Naglaeno"/>
        </w:rPr>
        <w:t>of</w:t>
      </w:r>
      <w:proofErr w:type="spellEnd"/>
      <w:r w:rsidRPr="000D138B">
        <w:rPr>
          <w:rStyle w:val="Naglaeno"/>
        </w:rPr>
        <w:t xml:space="preserve"> </w:t>
      </w:r>
      <w:proofErr w:type="spellStart"/>
      <w:r w:rsidRPr="000D138B">
        <w:rPr>
          <w:rStyle w:val="Naglaeno"/>
        </w:rPr>
        <w:t>oultiers</w:t>
      </w:r>
      <w:proofErr w:type="spellEnd"/>
      <w:r w:rsidRPr="000D138B">
        <w:rPr>
          <w:rStyle w:val="Naglaeno"/>
        </w:rPr>
        <w:t xml:space="preserve"> for CENTROID FREQUENCY: 9/745 = 1.2081 %</w:t>
      </w:r>
    </w:p>
    <w:p w14:paraId="7A82CADD" w14:textId="77777777" w:rsidR="00571697" w:rsidRDefault="00571697" w:rsidP="00F6035D">
      <w:pPr>
        <w:rPr>
          <w:rStyle w:val="Naglaeno"/>
        </w:rPr>
      </w:pPr>
    </w:p>
    <w:p w14:paraId="5B966B8E" w14:textId="77777777" w:rsidR="00F6035D" w:rsidRDefault="00F6035D" w:rsidP="00F6035D">
      <w:pPr>
        <w:rPr>
          <w:rStyle w:val="Naglaeno"/>
        </w:rPr>
      </w:pPr>
    </w:p>
    <w:p w14:paraId="34A90E4A" w14:textId="3E084FFF" w:rsidR="00F6035D" w:rsidRDefault="00F6035D">
      <w:pPr>
        <w:rPr>
          <w:rStyle w:val="Naglaeno"/>
        </w:rPr>
      </w:pPr>
    </w:p>
    <w:p w14:paraId="5FF1CE0A" w14:textId="7A4C79D3" w:rsidR="00B91599" w:rsidRDefault="00B91599">
      <w:pPr>
        <w:rPr>
          <w:rStyle w:val="Naglaeno"/>
        </w:rPr>
      </w:pPr>
    </w:p>
    <w:p w14:paraId="62EA8398" w14:textId="77777777" w:rsidR="007B79B5" w:rsidRDefault="007B79B5">
      <w:pPr>
        <w:rPr>
          <w:rStyle w:val="Naglaeno"/>
        </w:rPr>
      </w:pPr>
    </w:p>
    <w:p w14:paraId="5495EF58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PEAK_FREQUENCY:</w:t>
      </w:r>
    </w:p>
    <w:p w14:paraId="170BE13B" w14:textId="77777777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15C5BA9B">
          <v:shape id="Slika 35" o:spid="_x0000_i1125" type="#_x0000_t75" style="width:320pt;height:239.35pt;visibility:visible">
            <v:imagedata r:id="rId104" o:title=""/>
          </v:shape>
        </w:pict>
      </w:r>
    </w:p>
    <w:p w14:paraId="3DCC5B3E" w14:textId="14B74B67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4CE6504A">
          <v:shape id="Slika 36" o:spid="_x0000_i1126" type="#_x0000_t75" style="width:270pt;height:202pt;visibility:visible">
            <v:imagedata r:id="rId105" o:title=""/>
          </v:shape>
        </w:pict>
      </w:r>
    </w:p>
    <w:p w14:paraId="1B04330F" w14:textId="2CDC09E7" w:rsidR="00337D30" w:rsidRPr="008756B8" w:rsidRDefault="008756B8" w:rsidP="00F6035D">
      <w:pPr>
        <w:rPr>
          <w:rStyle w:val="Naglaeno"/>
          <w:noProof/>
        </w:rPr>
      </w:pPr>
      <w:r>
        <w:rPr>
          <w:rStyle w:val="Naglaeno"/>
          <w:noProof/>
        </w:rPr>
        <w:t>Potencijalni</w:t>
      </w:r>
      <w:r w:rsidR="00337D30" w:rsidRPr="008756B8">
        <w:rPr>
          <w:rStyle w:val="Naglaeno"/>
          <w:noProof/>
        </w:rPr>
        <w:t xml:space="preserve"> outlieri iznad 3</w:t>
      </w:r>
      <w:r w:rsidR="00733037" w:rsidRPr="008756B8">
        <w:rPr>
          <w:rStyle w:val="Naglaeno"/>
          <w:noProof/>
        </w:rPr>
        <w:t>86</w:t>
      </w:r>
      <w:r w:rsidR="00337D30" w:rsidRPr="008756B8">
        <w:rPr>
          <w:rStyle w:val="Naglaeno"/>
          <w:noProof/>
        </w:rPr>
        <w:t xml:space="preserve"> kHz peak frequency-a međutim većinom dobre emisije</w:t>
      </w:r>
      <w:r w:rsidR="00E07760" w:rsidRPr="008756B8">
        <w:rPr>
          <w:rStyle w:val="Naglaeno"/>
          <w:noProof/>
        </w:rPr>
        <w:t>.</w:t>
      </w:r>
    </w:p>
    <w:p w14:paraId="722B87D1" w14:textId="34F5FA54" w:rsidR="00337D30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78474524">
          <v:shape id="_x0000_i1127" type="#_x0000_t75" style="width:216.65pt;height:162.65pt">
            <v:imagedata r:id="rId106" o:title=""/>
          </v:shape>
        </w:pict>
      </w:r>
    </w:p>
    <w:p w14:paraId="031DBF9C" w14:textId="70CE4314" w:rsidR="00F6035D" w:rsidRDefault="00F6035D">
      <w:pPr>
        <w:rPr>
          <w:rStyle w:val="Naglaeno"/>
        </w:rPr>
      </w:pPr>
    </w:p>
    <w:p w14:paraId="274C7F77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AMPLITUDE_OF_PEAK_FREQUENCY:</w:t>
      </w:r>
    </w:p>
    <w:p w14:paraId="3CC2D020" w14:textId="77777777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28B72880">
          <v:shape id="Slika 37" o:spid="_x0000_i1128" type="#_x0000_t75" style="width:320pt;height:239.35pt;visibility:visible">
            <v:imagedata r:id="rId107" o:title=""/>
          </v:shape>
        </w:pict>
      </w:r>
    </w:p>
    <w:p w14:paraId="18B72894" w14:textId="21B230EF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428E05ED">
          <v:shape id="Slika 38" o:spid="_x0000_i1129" type="#_x0000_t75" style="width:214pt;height:160.65pt;visibility:visible">
            <v:imagedata r:id="rId108" o:title=""/>
          </v:shape>
        </w:pict>
      </w:r>
    </w:p>
    <w:p w14:paraId="3B96D16D" w14:textId="57D56305" w:rsidR="008A12C9" w:rsidRDefault="008A12C9" w:rsidP="008A12C9">
      <w:pPr>
        <w:rPr>
          <w:rStyle w:val="Naglaeno"/>
          <w:noProof/>
        </w:rPr>
      </w:pPr>
      <w:r w:rsidRPr="004B170C">
        <w:rPr>
          <w:rStyle w:val="Naglaeno"/>
          <w:noProof/>
        </w:rPr>
        <w:t xml:space="preserve">Mogući outlieri iznad </w:t>
      </w:r>
      <w:r>
        <w:rPr>
          <w:rStyle w:val="Naglaeno"/>
          <w:noProof/>
        </w:rPr>
        <w:t>2</w:t>
      </w:r>
      <w:r w:rsidR="00F63F91">
        <w:rPr>
          <w:rStyle w:val="Naglaeno"/>
          <w:noProof/>
        </w:rPr>
        <w:t>.3</w:t>
      </w:r>
      <w:r>
        <w:rPr>
          <w:rStyle w:val="Naglaeno"/>
          <w:noProof/>
        </w:rPr>
        <w:t xml:space="preserve"> mV</w:t>
      </w:r>
      <w:r w:rsidRPr="004B170C">
        <w:rPr>
          <w:rStyle w:val="Naglaeno"/>
          <w:noProof/>
        </w:rPr>
        <w:t xml:space="preserve"> međutim isti pravilni signali kao kod PEAK AMPLITUDE.</w:t>
      </w:r>
    </w:p>
    <w:p w14:paraId="5D2CDE18" w14:textId="1902ADFC" w:rsidR="00255F07" w:rsidRDefault="005909E6" w:rsidP="008A12C9">
      <w:pPr>
        <w:rPr>
          <w:rStyle w:val="Naglaeno"/>
          <w:noProof/>
        </w:rPr>
      </w:pPr>
      <w:r>
        <w:rPr>
          <w:rStyle w:val="Naglaeno"/>
          <w:noProof/>
        </w:rPr>
        <w:pict w14:anchorId="39BBF681">
          <v:shape id="_x0000_i1130" type="#_x0000_t75" style="width:224.65pt;height:168.65pt">
            <v:imagedata r:id="rId109" o:title=""/>
          </v:shape>
        </w:pict>
      </w:r>
    </w:p>
    <w:p w14:paraId="1FA03D1E" w14:textId="5DC03BA2" w:rsidR="00F6035D" w:rsidRDefault="00F6035D">
      <w:pPr>
        <w:rPr>
          <w:rStyle w:val="Naglaeno"/>
        </w:rPr>
      </w:pPr>
    </w:p>
    <w:p w14:paraId="32BC8D12" w14:textId="067CAF81" w:rsidR="00C21EC7" w:rsidRDefault="00C21EC7">
      <w:pPr>
        <w:rPr>
          <w:rStyle w:val="Naglaeno"/>
        </w:rPr>
      </w:pPr>
    </w:p>
    <w:p w14:paraId="786591AC" w14:textId="77777777" w:rsidR="00C21EC7" w:rsidRDefault="00C21EC7">
      <w:pPr>
        <w:rPr>
          <w:rStyle w:val="Naglaeno"/>
        </w:rPr>
      </w:pPr>
    </w:p>
    <w:p w14:paraId="61555C0C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NUM_OF_FREQ PEAKS:</w:t>
      </w:r>
    </w:p>
    <w:p w14:paraId="3368E444" w14:textId="5767160F" w:rsidR="00F6035D" w:rsidRPr="006F6BE1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3A246640">
          <v:shape id="Slika 39" o:spid="_x0000_i1131" type="#_x0000_t75" style="width:215.35pt;height:160.65pt;visibility:visible">
            <v:imagedata r:id="rId110" o:title=""/>
          </v:shape>
        </w:pict>
      </w:r>
      <w:r>
        <w:rPr>
          <w:rStyle w:val="Naglaeno"/>
          <w:b w:val="0"/>
          <w:bCs w:val="0"/>
          <w:noProof/>
        </w:rPr>
        <w:pict w14:anchorId="57236FA8">
          <v:shape id="Slika 40" o:spid="_x0000_i1132" type="#_x0000_t75" style="width:215.35pt;height:161.35pt;visibility:visible">
            <v:imagedata r:id="rId111" o:title=""/>
          </v:shape>
        </w:pict>
      </w:r>
    </w:p>
    <w:p w14:paraId="68F2B048" w14:textId="7292FA87" w:rsidR="00E11290" w:rsidRPr="00C21EC7" w:rsidRDefault="00E11290" w:rsidP="00F6035D">
      <w:pPr>
        <w:rPr>
          <w:rStyle w:val="Naglaeno"/>
          <w:noProof/>
        </w:rPr>
      </w:pPr>
      <w:r w:rsidRPr="00C21EC7">
        <w:rPr>
          <w:rStyle w:val="Naglaeno"/>
          <w:noProof/>
        </w:rPr>
        <w:t xml:space="preserve">Mogući outlieri </w:t>
      </w:r>
      <w:r w:rsidR="000B4151" w:rsidRPr="00C21EC7">
        <w:rPr>
          <w:rStyle w:val="Naglaeno"/>
          <w:noProof/>
        </w:rPr>
        <w:t xml:space="preserve">okok 8 </w:t>
      </w:r>
      <w:r w:rsidRPr="00C21EC7">
        <w:rPr>
          <w:rStyle w:val="Naglaeno"/>
          <w:noProof/>
        </w:rPr>
        <w:t>peakova u frekvencijskoj domeni</w:t>
      </w:r>
      <w:r w:rsidR="00644EB2" w:rsidRPr="00C21EC7">
        <w:rPr>
          <w:rStyle w:val="Naglaeno"/>
          <w:noProof/>
        </w:rPr>
        <w:t xml:space="preserve"> međutim nisu pravi outlieri:</w:t>
      </w:r>
    </w:p>
    <w:p w14:paraId="11F6DC55" w14:textId="55CDAC12" w:rsidR="006F6BE1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737D10B2">
          <v:shape id="_x0000_i1133" type="#_x0000_t75" style="width:158.65pt;height:118.65pt">
            <v:imagedata r:id="rId112" o:title=""/>
          </v:shape>
        </w:pict>
      </w:r>
      <w:r w:rsidR="00C8512E" w:rsidRPr="00C8512E">
        <w:rPr>
          <w:rStyle w:val="Naglaeno"/>
          <w:noProof/>
        </w:rPr>
        <w:t xml:space="preserve"> </w:t>
      </w:r>
      <w:r>
        <w:rPr>
          <w:rStyle w:val="Naglaeno"/>
          <w:b w:val="0"/>
          <w:bCs w:val="0"/>
          <w:noProof/>
        </w:rPr>
        <w:pict w14:anchorId="773AA5D8">
          <v:shape id="_x0000_i1134" type="#_x0000_t75" style="width:180pt;height:134.65pt">
            <v:imagedata r:id="rId113" o:title=""/>
          </v:shape>
        </w:pict>
      </w:r>
    </w:p>
    <w:p w14:paraId="4E47D569" w14:textId="039681F6" w:rsidR="00E11290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0674E817">
          <v:shape id="_x0000_i1135" type="#_x0000_t75" style="width:167.35pt;height:126pt">
            <v:imagedata r:id="rId114" o:title=""/>
          </v:shape>
        </w:pict>
      </w:r>
      <w:r w:rsidR="00C8512E">
        <w:rPr>
          <w:rStyle w:val="Naglaeno"/>
          <w:b w:val="0"/>
          <w:bCs w:val="0"/>
          <w:noProof/>
        </w:rPr>
        <w:t xml:space="preserve"> </w:t>
      </w:r>
      <w:r>
        <w:rPr>
          <w:rStyle w:val="Naglaeno"/>
          <w:b w:val="0"/>
          <w:bCs w:val="0"/>
          <w:noProof/>
        </w:rPr>
        <w:pict w14:anchorId="31C5194A">
          <v:shape id="_x0000_i1136" type="#_x0000_t75" style="width:195.35pt;height:146.65pt">
            <v:imagedata r:id="rId115" o:title=""/>
          </v:shape>
        </w:pict>
      </w:r>
    </w:p>
    <w:p w14:paraId="7CAC8BC4" w14:textId="77777777" w:rsidR="008A12C9" w:rsidRDefault="008A12C9" w:rsidP="00F6035D">
      <w:pPr>
        <w:rPr>
          <w:rStyle w:val="Naglaeno"/>
        </w:rPr>
      </w:pPr>
    </w:p>
    <w:p w14:paraId="5A09D64C" w14:textId="77777777" w:rsidR="00F6035D" w:rsidRDefault="00F6035D" w:rsidP="00F6035D">
      <w:pPr>
        <w:rPr>
          <w:rStyle w:val="Naglaeno"/>
        </w:rPr>
      </w:pPr>
    </w:p>
    <w:p w14:paraId="466F1A65" w14:textId="7E1AE0CD" w:rsidR="00F6035D" w:rsidRDefault="00F6035D">
      <w:pPr>
        <w:rPr>
          <w:rStyle w:val="Naglaeno"/>
        </w:rPr>
      </w:pPr>
    </w:p>
    <w:p w14:paraId="682F0C62" w14:textId="6FFB0BCD" w:rsidR="002C0AC8" w:rsidRDefault="002C0AC8">
      <w:pPr>
        <w:rPr>
          <w:rStyle w:val="Naglaeno"/>
        </w:rPr>
      </w:pPr>
    </w:p>
    <w:p w14:paraId="0D00AF83" w14:textId="6E59E7C3" w:rsidR="002C0AC8" w:rsidRDefault="002C0AC8">
      <w:pPr>
        <w:rPr>
          <w:rStyle w:val="Naglaeno"/>
        </w:rPr>
      </w:pPr>
    </w:p>
    <w:p w14:paraId="0A1D265E" w14:textId="1B55A7D0" w:rsidR="002C0AC8" w:rsidRDefault="002C0AC8">
      <w:pPr>
        <w:rPr>
          <w:rStyle w:val="Naglaeno"/>
        </w:rPr>
      </w:pPr>
    </w:p>
    <w:p w14:paraId="40138ADD" w14:textId="0D5639E9" w:rsidR="002C0AC8" w:rsidRDefault="002C0AC8">
      <w:pPr>
        <w:rPr>
          <w:rStyle w:val="Naglaeno"/>
        </w:rPr>
      </w:pPr>
    </w:p>
    <w:p w14:paraId="3FF84F73" w14:textId="77777777" w:rsidR="00C82264" w:rsidRDefault="00C82264">
      <w:pPr>
        <w:rPr>
          <w:rStyle w:val="Naglaeno"/>
        </w:rPr>
      </w:pPr>
    </w:p>
    <w:p w14:paraId="2F54670A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WEIGHTED_PEAK_FREQUENCY:</w:t>
      </w:r>
    </w:p>
    <w:p w14:paraId="60B06096" w14:textId="6ABEC827" w:rsidR="00F6035D" w:rsidRDefault="005909E6" w:rsidP="00F6035D">
      <w:pPr>
        <w:rPr>
          <w:rStyle w:val="Naglaeno"/>
        </w:rPr>
      </w:pPr>
      <w:r>
        <w:rPr>
          <w:rStyle w:val="Naglaeno"/>
          <w:b w:val="0"/>
          <w:bCs w:val="0"/>
          <w:noProof/>
        </w:rPr>
        <w:pict w14:anchorId="66B728D6">
          <v:shape id="Slika 41" o:spid="_x0000_i1137" type="#_x0000_t75" style="width:218.65pt;height:164pt;visibility:visible">
            <v:imagedata r:id="rId116" o:title=""/>
          </v:shape>
        </w:pict>
      </w:r>
      <w:r>
        <w:rPr>
          <w:rStyle w:val="Naglaeno"/>
          <w:b w:val="0"/>
          <w:bCs w:val="0"/>
          <w:noProof/>
        </w:rPr>
        <w:pict w14:anchorId="2AE5AA75">
          <v:shape id="Slika 42" o:spid="_x0000_i1138" type="#_x0000_t75" style="width:206pt;height:154pt;visibility:visible">
            <v:imagedata r:id="rId117" o:title=""/>
          </v:shape>
        </w:pict>
      </w:r>
    </w:p>
    <w:p w14:paraId="69764FFA" w14:textId="35F2F39B" w:rsidR="00F6035D" w:rsidRDefault="00DD5346" w:rsidP="00F6035D">
      <w:pPr>
        <w:rPr>
          <w:rStyle w:val="Naglaeno"/>
        </w:rPr>
      </w:pPr>
      <w:r>
        <w:rPr>
          <w:rStyle w:val="Naglaeno"/>
        </w:rPr>
        <w:t xml:space="preserve">Mogući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iznad </w:t>
      </w:r>
      <w:r w:rsidR="00EB4BFA">
        <w:rPr>
          <w:rStyle w:val="Naglaeno"/>
        </w:rPr>
        <w:t>360</w:t>
      </w:r>
      <w:r>
        <w:rPr>
          <w:rStyle w:val="Naglaeno"/>
        </w:rPr>
        <w:t xml:space="preserve"> kHz WPC međutim ima ispravnih i nei</w:t>
      </w:r>
      <w:r w:rsidR="00E75A17">
        <w:rPr>
          <w:rStyle w:val="Naglaeno"/>
        </w:rPr>
        <w:t>s</w:t>
      </w:r>
      <w:r>
        <w:rPr>
          <w:rStyle w:val="Naglaeno"/>
        </w:rPr>
        <w:t>pravno odvojenih emisija</w:t>
      </w:r>
      <w:r w:rsidR="00240863">
        <w:rPr>
          <w:rStyle w:val="Naglaeno"/>
        </w:rPr>
        <w:t xml:space="preserve"> pa nećemo izbacivati emisije</w:t>
      </w:r>
      <w:r w:rsidR="00D32296">
        <w:rPr>
          <w:rStyle w:val="Naglaeno"/>
        </w:rPr>
        <w:t xml:space="preserve"> već će pomoću drugih značajki navedene emisije biti izbačene.</w:t>
      </w:r>
    </w:p>
    <w:p w14:paraId="3F80F090" w14:textId="7063705C" w:rsidR="00DD5346" w:rsidRDefault="005909E6" w:rsidP="00F6035D">
      <w:pPr>
        <w:rPr>
          <w:rStyle w:val="Naglaeno"/>
        </w:rPr>
      </w:pPr>
      <w:r>
        <w:rPr>
          <w:rStyle w:val="Naglaeno"/>
        </w:rPr>
        <w:pict w14:anchorId="4CAFF786">
          <v:shape id="_x0000_i1139" type="#_x0000_t75" style="width:194.65pt;height:146pt">
            <v:imagedata r:id="rId118" o:title=""/>
          </v:shape>
        </w:pict>
      </w:r>
      <w:r w:rsidR="00DD5346" w:rsidRPr="00DD5346">
        <w:rPr>
          <w:rStyle w:val="Naglaeno"/>
        </w:rPr>
        <w:t xml:space="preserve"> </w:t>
      </w:r>
      <w:r>
        <w:rPr>
          <w:rStyle w:val="Naglaeno"/>
        </w:rPr>
        <w:pict w14:anchorId="2EAAAB94">
          <v:shape id="_x0000_i1140" type="#_x0000_t75" style="width:160pt;height:120pt">
            <v:imagedata r:id="rId119" o:title=""/>
          </v:shape>
        </w:pict>
      </w:r>
    </w:p>
    <w:p w14:paraId="31DA5F8D" w14:textId="349FAB07" w:rsidR="00DD5346" w:rsidRDefault="005909E6" w:rsidP="00F6035D">
      <w:pPr>
        <w:rPr>
          <w:rStyle w:val="Naglaeno"/>
        </w:rPr>
      </w:pPr>
      <w:r>
        <w:rPr>
          <w:rStyle w:val="Naglaeno"/>
        </w:rPr>
        <w:pict w14:anchorId="17FBDED1">
          <v:shape id="_x0000_i1141" type="#_x0000_t75" style="width:212pt;height:158.65pt">
            <v:imagedata r:id="rId120" o:title=""/>
          </v:shape>
        </w:pict>
      </w:r>
      <w:r>
        <w:rPr>
          <w:rStyle w:val="Naglaeno"/>
        </w:rPr>
        <w:pict w14:anchorId="3F48861E">
          <v:shape id="_x0000_i1142" type="#_x0000_t75" style="width:210.65pt;height:158pt">
            <v:imagedata r:id="rId121" o:title=""/>
          </v:shape>
        </w:pict>
      </w:r>
      <w:r w:rsidR="00DD5346" w:rsidRPr="00DD5346">
        <w:rPr>
          <w:rStyle w:val="Naglaeno"/>
          <w:b w:val="0"/>
          <w:bCs w:val="0"/>
        </w:rPr>
        <w:t xml:space="preserve"> </w:t>
      </w:r>
    </w:p>
    <w:p w14:paraId="7AE722D4" w14:textId="639E25FA" w:rsidR="00F6035D" w:rsidRDefault="00F6035D">
      <w:pPr>
        <w:rPr>
          <w:rStyle w:val="Naglaeno"/>
        </w:rPr>
      </w:pPr>
    </w:p>
    <w:p w14:paraId="4523E52D" w14:textId="0D1BC4C5" w:rsidR="00EA3520" w:rsidRDefault="00EA3520">
      <w:pPr>
        <w:rPr>
          <w:rStyle w:val="Naglaeno"/>
        </w:rPr>
      </w:pPr>
    </w:p>
    <w:p w14:paraId="7D586FBC" w14:textId="44C38C03" w:rsidR="00EA3520" w:rsidRDefault="00EA3520">
      <w:pPr>
        <w:rPr>
          <w:rStyle w:val="Naglaeno"/>
        </w:rPr>
      </w:pPr>
    </w:p>
    <w:p w14:paraId="1CDF2DBA" w14:textId="38E9FBDB" w:rsidR="00EA3520" w:rsidRDefault="00EA3520">
      <w:pPr>
        <w:rPr>
          <w:rStyle w:val="Naglaeno"/>
        </w:rPr>
      </w:pPr>
    </w:p>
    <w:p w14:paraId="036FDEBF" w14:textId="75C10539" w:rsidR="00EA3520" w:rsidRDefault="00EA3520">
      <w:pPr>
        <w:rPr>
          <w:rStyle w:val="Naglaeno"/>
        </w:rPr>
      </w:pPr>
    </w:p>
    <w:p w14:paraId="08F2529F" w14:textId="77777777" w:rsidR="00EA3520" w:rsidRDefault="00EA3520">
      <w:pPr>
        <w:rPr>
          <w:rStyle w:val="Naglaeno"/>
        </w:rPr>
      </w:pPr>
    </w:p>
    <w:p w14:paraId="10300645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lastRenderedPageBreak/>
        <w:t>TOTAL_COUNTS:</w:t>
      </w:r>
    </w:p>
    <w:p w14:paraId="1D6D443C" w14:textId="1B5B538D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5E814C36">
          <v:shape id="Slika 43" o:spid="_x0000_i1143" type="#_x0000_t75" style="width:208pt;height:156pt;visibility:visible">
            <v:imagedata r:id="rId122" o:title=""/>
          </v:shape>
        </w:pict>
      </w:r>
      <w:r>
        <w:rPr>
          <w:rStyle w:val="Naglaeno"/>
          <w:b w:val="0"/>
          <w:bCs w:val="0"/>
          <w:noProof/>
        </w:rPr>
        <w:pict w14:anchorId="2D373F79">
          <v:shape id="Slika 44" o:spid="_x0000_i1144" type="#_x0000_t75" style="width:208pt;height:156pt;visibility:visible">
            <v:imagedata r:id="rId123" o:title=""/>
          </v:shape>
        </w:pict>
      </w:r>
    </w:p>
    <w:p w14:paraId="0A773F14" w14:textId="535F2FF7" w:rsidR="009B7BE0" w:rsidRPr="00D007B8" w:rsidRDefault="002A45B6" w:rsidP="00F6035D">
      <w:pPr>
        <w:rPr>
          <w:rStyle w:val="Naglaeno"/>
          <w:noProof/>
        </w:rPr>
      </w:pPr>
      <w:r>
        <w:rPr>
          <w:rStyle w:val="Naglaeno"/>
          <w:noProof/>
        </w:rPr>
        <w:t>Potencijalni</w:t>
      </w:r>
      <w:r w:rsidR="009B7BE0" w:rsidRPr="00D007B8">
        <w:rPr>
          <w:rStyle w:val="Naglaeno"/>
          <w:noProof/>
        </w:rPr>
        <w:t xml:space="preserve"> outlieri iznad </w:t>
      </w:r>
      <w:r w:rsidR="00100830" w:rsidRPr="00D007B8">
        <w:rPr>
          <w:rStyle w:val="Naglaeno"/>
          <w:noProof/>
        </w:rPr>
        <w:t>189</w:t>
      </w:r>
      <w:r w:rsidR="009B7BE0" w:rsidRPr="00D007B8">
        <w:rPr>
          <w:rStyle w:val="Naglaeno"/>
          <w:noProof/>
        </w:rPr>
        <w:t xml:space="preserve"> ukupnih COUNT-ova:</w:t>
      </w:r>
    </w:p>
    <w:p w14:paraId="2982B7A5" w14:textId="2DE1F807" w:rsidR="009B7BE0" w:rsidRDefault="005909E6" w:rsidP="00F6035D">
      <w:pPr>
        <w:rPr>
          <w:rStyle w:val="Naglaeno"/>
        </w:rPr>
      </w:pPr>
      <w:r>
        <w:rPr>
          <w:rStyle w:val="Naglaeno"/>
        </w:rPr>
        <w:pict w14:anchorId="4C9DEEC7">
          <v:shape id="_x0000_i1145" type="#_x0000_t75" style="width:194.65pt;height:146pt">
            <v:imagedata r:id="rId124" o:title=""/>
          </v:shape>
        </w:pict>
      </w:r>
      <w:r w:rsidR="009B7BE0" w:rsidRPr="009B7BE0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56143496">
          <v:shape id="_x0000_i1146" type="#_x0000_t75" style="width:199.35pt;height:149.35pt">
            <v:imagedata r:id="rId125" o:title=""/>
          </v:shape>
        </w:pict>
      </w:r>
    </w:p>
    <w:p w14:paraId="50F4F2B1" w14:textId="1CB9B6D3" w:rsidR="009B7BE0" w:rsidRDefault="005909E6" w:rsidP="00F6035D">
      <w:pPr>
        <w:rPr>
          <w:rStyle w:val="Naglaeno"/>
        </w:rPr>
      </w:pPr>
      <w:r>
        <w:rPr>
          <w:rStyle w:val="Naglaeno"/>
        </w:rPr>
        <w:pict w14:anchorId="6DEE2D24">
          <v:shape id="_x0000_i1147" type="#_x0000_t75" style="width:189.35pt;height:142pt">
            <v:imagedata r:id="rId126" o:title=""/>
          </v:shape>
        </w:pict>
      </w:r>
      <w:r w:rsidR="009B7BE0">
        <w:rPr>
          <w:rStyle w:val="Naglaeno"/>
        </w:rPr>
        <w:t xml:space="preserve"> </w:t>
      </w:r>
      <w:r>
        <w:rPr>
          <w:rStyle w:val="Naglaeno"/>
        </w:rPr>
        <w:pict w14:anchorId="36AE9727">
          <v:shape id="_x0000_i1148" type="#_x0000_t75" style="width:203.35pt;height:152.65pt">
            <v:imagedata r:id="rId127" o:title=""/>
          </v:shape>
        </w:pict>
      </w:r>
    </w:p>
    <w:p w14:paraId="1BA7730E" w14:textId="01F58E9F" w:rsidR="00D41794" w:rsidRDefault="00D41794" w:rsidP="00F6035D">
      <w:pPr>
        <w:rPr>
          <w:rStyle w:val="Naglaeno"/>
        </w:rPr>
      </w:pPr>
    </w:p>
    <w:p w14:paraId="446D1585" w14:textId="27DF6C28" w:rsidR="00D41794" w:rsidRDefault="00D41794" w:rsidP="00F6035D">
      <w:pPr>
        <w:rPr>
          <w:rStyle w:val="Naglaeno"/>
        </w:rPr>
      </w:pPr>
    </w:p>
    <w:p w14:paraId="41450709" w14:textId="102BA935" w:rsidR="00D41794" w:rsidRDefault="00D41794" w:rsidP="00F6035D">
      <w:pPr>
        <w:rPr>
          <w:rStyle w:val="Naglaeno"/>
        </w:rPr>
      </w:pPr>
    </w:p>
    <w:p w14:paraId="76070DEC" w14:textId="07AE155E" w:rsidR="00D41794" w:rsidRDefault="00D41794" w:rsidP="00F6035D">
      <w:pPr>
        <w:rPr>
          <w:rStyle w:val="Naglaeno"/>
        </w:rPr>
      </w:pPr>
    </w:p>
    <w:p w14:paraId="3C7669BA" w14:textId="1D8C8068" w:rsidR="00D41794" w:rsidRDefault="00D41794" w:rsidP="00F6035D">
      <w:pPr>
        <w:rPr>
          <w:rStyle w:val="Naglaeno"/>
        </w:rPr>
      </w:pPr>
    </w:p>
    <w:p w14:paraId="3226E2F5" w14:textId="77777777" w:rsidR="00211E2D" w:rsidRDefault="00211E2D" w:rsidP="00F6035D">
      <w:pPr>
        <w:rPr>
          <w:rStyle w:val="Naglaeno"/>
        </w:rPr>
      </w:pPr>
    </w:p>
    <w:p w14:paraId="3D996DD0" w14:textId="42168E4B" w:rsidR="00D41794" w:rsidRDefault="00D41794" w:rsidP="00F6035D">
      <w:pPr>
        <w:rPr>
          <w:rStyle w:val="Naglaeno"/>
        </w:rPr>
      </w:pPr>
    </w:p>
    <w:p w14:paraId="1765EF34" w14:textId="248733F2" w:rsidR="00F27BB2" w:rsidRPr="004430E7" w:rsidRDefault="00F27BB2" w:rsidP="00F27BB2">
      <w:pPr>
        <w:rPr>
          <w:rStyle w:val="Naglaeno"/>
        </w:rPr>
      </w:pPr>
      <w:r w:rsidRPr="00490DE9">
        <w:rPr>
          <w:rStyle w:val="Naglaeno"/>
        </w:rPr>
        <w:lastRenderedPageBreak/>
        <w:t xml:space="preserve">Nakon izbacivanja </w:t>
      </w:r>
      <w:proofErr w:type="spellStart"/>
      <w:r w:rsidRPr="00490DE9">
        <w:rPr>
          <w:rStyle w:val="Naglaeno"/>
        </w:rPr>
        <w:t>outliera</w:t>
      </w:r>
      <w:proofErr w:type="spellEnd"/>
      <w:r w:rsidRPr="00490DE9">
        <w:rPr>
          <w:rStyle w:val="Naglaeno"/>
        </w:rPr>
        <w:t xml:space="preserve"> iznad </w:t>
      </w:r>
      <w:r>
        <w:rPr>
          <w:rStyle w:val="Naglaeno"/>
        </w:rPr>
        <w:t>189 kHz</w:t>
      </w:r>
      <w:r w:rsidRPr="00490DE9">
        <w:rPr>
          <w:rStyle w:val="Naglaeno"/>
        </w:rPr>
        <w:t xml:space="preserve"> </w:t>
      </w:r>
      <w:r>
        <w:rPr>
          <w:rStyle w:val="Naglaeno"/>
        </w:rPr>
        <w:t xml:space="preserve">TOTAL COUNTS </w:t>
      </w:r>
      <w:r w:rsidRPr="00490DE9">
        <w:rPr>
          <w:rStyle w:val="Naglaeno"/>
        </w:rPr>
        <w:t>dobivamo slijedeću distribuciju:</w:t>
      </w:r>
    </w:p>
    <w:p w14:paraId="5DDEFC33" w14:textId="5B4DBC0E" w:rsidR="00D41794" w:rsidRDefault="005909E6" w:rsidP="00F6035D">
      <w:pPr>
        <w:rPr>
          <w:rStyle w:val="Naglaeno"/>
        </w:rPr>
      </w:pPr>
      <w:r>
        <w:rPr>
          <w:rStyle w:val="Naglaeno"/>
          <w:bCs w:val="0"/>
          <w:noProof/>
        </w:rPr>
        <w:pict w14:anchorId="4FD2CDAA">
          <v:shape id="_x0000_i1149" type="#_x0000_t75" style="width:301.35pt;height:226pt;visibility:visible;mso-wrap-style:square">
            <v:imagedata r:id="rId128" o:title=""/>
          </v:shape>
        </w:pict>
      </w:r>
    </w:p>
    <w:p w14:paraId="4A8BBD97" w14:textId="19833393" w:rsidR="00D41794" w:rsidRDefault="005909E6" w:rsidP="00F6035D">
      <w:pPr>
        <w:rPr>
          <w:rStyle w:val="Naglaeno"/>
        </w:rPr>
      </w:pPr>
      <w:r>
        <w:rPr>
          <w:rStyle w:val="Naglaeno"/>
        </w:rPr>
        <w:pict w14:anchorId="15914C21">
          <v:shape id="_x0000_i1150" type="#_x0000_t75" style="width:246pt;height:184.65pt">
            <v:imagedata r:id="rId129" o:title=""/>
          </v:shape>
        </w:pict>
      </w:r>
    </w:p>
    <w:p w14:paraId="03DF69FF" w14:textId="6FBFAD6F" w:rsidR="00F6035D" w:rsidRDefault="00F6035D" w:rsidP="00F6035D">
      <w:pPr>
        <w:rPr>
          <w:rStyle w:val="Naglaeno"/>
        </w:rPr>
      </w:pPr>
    </w:p>
    <w:p w14:paraId="2CF217F5" w14:textId="77777777" w:rsidR="00F6035D" w:rsidRDefault="00F6035D" w:rsidP="00F6035D">
      <w:pPr>
        <w:rPr>
          <w:rStyle w:val="Naglaeno"/>
        </w:rPr>
      </w:pPr>
    </w:p>
    <w:p w14:paraId="41551B1E" w14:textId="77777777" w:rsidR="00D007B8" w:rsidRPr="00D007B8" w:rsidRDefault="00D007B8" w:rsidP="00D007B8">
      <w:pPr>
        <w:rPr>
          <w:rStyle w:val="Naglaeno"/>
        </w:rPr>
      </w:pPr>
      <w:r w:rsidRPr="00D007B8">
        <w:rPr>
          <w:rStyle w:val="Naglaeno"/>
        </w:rPr>
        <w:t xml:space="preserve">TOTAL COUNTS </w:t>
      </w:r>
      <w:proofErr w:type="spellStart"/>
      <w:r w:rsidRPr="00D007B8">
        <w:rPr>
          <w:rStyle w:val="Naglaeno"/>
        </w:rPr>
        <w:t>outliers</w:t>
      </w:r>
      <w:proofErr w:type="spellEnd"/>
      <w:r w:rsidRPr="00D007B8">
        <w:rPr>
          <w:rStyle w:val="Naglaeno"/>
        </w:rPr>
        <w:t xml:space="preserve"> are </w:t>
      </w:r>
      <w:proofErr w:type="spellStart"/>
      <w:r w:rsidRPr="00D007B8">
        <w:rPr>
          <w:rStyle w:val="Naglaeno"/>
        </w:rPr>
        <w:t>emissions</w:t>
      </w:r>
      <w:proofErr w:type="spellEnd"/>
      <w:r w:rsidRPr="00D007B8">
        <w:rPr>
          <w:rStyle w:val="Naglaeno"/>
        </w:rPr>
        <w:t xml:space="preserve"> </w:t>
      </w:r>
      <w:proofErr w:type="spellStart"/>
      <w:r w:rsidRPr="00D007B8">
        <w:rPr>
          <w:rStyle w:val="Naglaeno"/>
        </w:rPr>
        <w:t>with</w:t>
      </w:r>
      <w:proofErr w:type="spellEnd"/>
      <w:r w:rsidRPr="00D007B8">
        <w:rPr>
          <w:rStyle w:val="Naglaeno"/>
        </w:rPr>
        <w:t xml:space="preserve"> </w:t>
      </w:r>
      <w:proofErr w:type="spellStart"/>
      <w:r w:rsidRPr="00D007B8">
        <w:rPr>
          <w:rStyle w:val="Naglaeno"/>
        </w:rPr>
        <w:t>value</w:t>
      </w:r>
      <w:proofErr w:type="spellEnd"/>
      <w:r w:rsidRPr="00D007B8">
        <w:rPr>
          <w:rStyle w:val="Naglaeno"/>
        </w:rPr>
        <w:t xml:space="preserve"> more </w:t>
      </w:r>
      <w:proofErr w:type="spellStart"/>
      <w:r w:rsidRPr="00D007B8">
        <w:rPr>
          <w:rStyle w:val="Naglaeno"/>
        </w:rPr>
        <w:t>than</w:t>
      </w:r>
      <w:proofErr w:type="spellEnd"/>
      <w:r w:rsidRPr="00D007B8">
        <w:rPr>
          <w:rStyle w:val="Naglaeno"/>
        </w:rPr>
        <w:t xml:space="preserve"> 189.0144 [#]</w:t>
      </w:r>
    </w:p>
    <w:p w14:paraId="5E8DCDF2" w14:textId="78FE1E5E" w:rsidR="00F6035D" w:rsidRDefault="00D007B8" w:rsidP="00D007B8">
      <w:pPr>
        <w:rPr>
          <w:rStyle w:val="Naglaeno"/>
        </w:rPr>
      </w:pPr>
      <w:proofErr w:type="spellStart"/>
      <w:r w:rsidRPr="00D007B8">
        <w:rPr>
          <w:rStyle w:val="Naglaeno"/>
        </w:rPr>
        <w:t>Percentage</w:t>
      </w:r>
      <w:proofErr w:type="spellEnd"/>
      <w:r w:rsidRPr="00D007B8">
        <w:rPr>
          <w:rStyle w:val="Naglaeno"/>
        </w:rPr>
        <w:t xml:space="preserve"> </w:t>
      </w:r>
      <w:proofErr w:type="spellStart"/>
      <w:r w:rsidRPr="00D007B8">
        <w:rPr>
          <w:rStyle w:val="Naglaeno"/>
        </w:rPr>
        <w:t>of</w:t>
      </w:r>
      <w:proofErr w:type="spellEnd"/>
      <w:r w:rsidRPr="00D007B8">
        <w:rPr>
          <w:rStyle w:val="Naglaeno"/>
        </w:rPr>
        <w:t xml:space="preserve"> </w:t>
      </w:r>
      <w:proofErr w:type="spellStart"/>
      <w:r w:rsidRPr="00D007B8">
        <w:rPr>
          <w:rStyle w:val="Naglaeno"/>
        </w:rPr>
        <w:t>oultiers</w:t>
      </w:r>
      <w:proofErr w:type="spellEnd"/>
      <w:r w:rsidRPr="00D007B8">
        <w:rPr>
          <w:rStyle w:val="Naglaeno"/>
        </w:rPr>
        <w:t xml:space="preserve"> for TOTAL COUNTS: 16/745 = 2.1477 %</w:t>
      </w:r>
      <w:r w:rsidR="00F6035D">
        <w:rPr>
          <w:rStyle w:val="Naglaeno"/>
        </w:rPr>
        <w:br w:type="page"/>
      </w:r>
    </w:p>
    <w:p w14:paraId="0122A2BF" w14:textId="77777777" w:rsidR="00F6035D" w:rsidRDefault="00F6035D" w:rsidP="00F6035D">
      <w:pPr>
        <w:rPr>
          <w:rStyle w:val="Naglaeno"/>
        </w:rPr>
      </w:pPr>
      <w:r>
        <w:rPr>
          <w:rStyle w:val="Naglaeno"/>
        </w:rPr>
        <w:t>FALL_TIME:</w:t>
      </w:r>
    </w:p>
    <w:p w14:paraId="6E4A95EA" w14:textId="2BCBA34C" w:rsidR="00F6035D" w:rsidRDefault="005909E6" w:rsidP="00F6035D">
      <w:pPr>
        <w:rPr>
          <w:rStyle w:val="Naglaeno"/>
          <w:b w:val="0"/>
          <w:bCs w:val="0"/>
          <w:noProof/>
        </w:rPr>
      </w:pPr>
      <w:r>
        <w:rPr>
          <w:rStyle w:val="Naglaeno"/>
          <w:b w:val="0"/>
          <w:bCs w:val="0"/>
          <w:noProof/>
        </w:rPr>
        <w:pict w14:anchorId="69A7D89B">
          <v:shape id="Slika 45" o:spid="_x0000_i1151" type="#_x0000_t75" style="width:211.35pt;height:158pt;visibility:visible">
            <v:imagedata r:id="rId130" o:title=""/>
          </v:shape>
        </w:pict>
      </w:r>
      <w:r>
        <w:rPr>
          <w:rStyle w:val="Naglaeno"/>
          <w:b w:val="0"/>
          <w:bCs w:val="0"/>
          <w:noProof/>
        </w:rPr>
        <w:pict w14:anchorId="3B7C23F5">
          <v:shape id="Slika 46" o:spid="_x0000_i1152" type="#_x0000_t75" style="width:438.65pt;height:327.35pt;visibility:visible">
            <v:imagedata r:id="rId131" o:title=""/>
          </v:shape>
        </w:pict>
      </w:r>
    </w:p>
    <w:p w14:paraId="5B44FFF3" w14:textId="196FBEB0" w:rsidR="007666A4" w:rsidRPr="00112209" w:rsidRDefault="008B6B3E" w:rsidP="00F6035D">
      <w:pPr>
        <w:rPr>
          <w:rStyle w:val="Naglaeno"/>
          <w:noProof/>
        </w:rPr>
      </w:pPr>
      <w:r>
        <w:rPr>
          <w:rStyle w:val="Naglaeno"/>
          <w:noProof/>
        </w:rPr>
        <w:t>Potencijalni</w:t>
      </w:r>
      <w:r w:rsidR="007666A4" w:rsidRPr="00112209">
        <w:rPr>
          <w:rStyle w:val="Naglaeno"/>
          <w:noProof/>
        </w:rPr>
        <w:t xml:space="preserve"> outlieri iznad 300 us</w:t>
      </w:r>
      <w:r w:rsidR="00C85CC5" w:rsidRPr="00112209">
        <w:rPr>
          <w:rStyle w:val="Naglaeno"/>
          <w:noProof/>
        </w:rPr>
        <w:t xml:space="preserve"> </w:t>
      </w:r>
      <w:r w:rsidR="004F45F2" w:rsidRPr="00112209">
        <w:rPr>
          <w:rStyle w:val="Naglaeno"/>
          <w:noProof/>
        </w:rPr>
        <w:t>i ispod 200 us</w:t>
      </w:r>
      <w:r w:rsidR="00C85CC5" w:rsidRPr="00112209">
        <w:rPr>
          <w:rStyle w:val="Naglaeno"/>
          <w:noProof/>
        </w:rPr>
        <w:t xml:space="preserve"> FALL TIME</w:t>
      </w:r>
      <w:r w:rsidR="004F45F2" w:rsidRPr="00112209">
        <w:rPr>
          <w:rStyle w:val="Naglaeno"/>
          <w:noProof/>
        </w:rPr>
        <w:t>:</w:t>
      </w:r>
    </w:p>
    <w:p w14:paraId="6CC16C0C" w14:textId="4E639BE0" w:rsidR="00D613BE" w:rsidRDefault="005909E6" w:rsidP="00F6035D">
      <w:pPr>
        <w:rPr>
          <w:rStyle w:val="Naglaeno"/>
        </w:rPr>
      </w:pPr>
      <w:r>
        <w:rPr>
          <w:rStyle w:val="Naglaeno"/>
        </w:rPr>
        <w:pict w14:anchorId="595ABEA7">
          <v:shape id="_x0000_i1153" type="#_x0000_t75" style="width:179.35pt;height:134pt">
            <v:imagedata r:id="rId132" o:title=""/>
          </v:shape>
        </w:pict>
      </w:r>
      <w:r w:rsidR="00D613BE" w:rsidRPr="00D613BE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6610415B">
          <v:shape id="_x0000_i1154" type="#_x0000_t75" style="width:171.35pt;height:128pt">
            <v:imagedata r:id="rId133" o:title=""/>
          </v:shape>
        </w:pict>
      </w:r>
    </w:p>
    <w:p w14:paraId="01D38ACA" w14:textId="06C02E96" w:rsidR="00D613BE" w:rsidRDefault="005909E6" w:rsidP="00F6035D">
      <w:pPr>
        <w:rPr>
          <w:rStyle w:val="Naglaeno"/>
        </w:rPr>
      </w:pPr>
      <w:r>
        <w:rPr>
          <w:rStyle w:val="Naglaeno"/>
        </w:rPr>
        <w:lastRenderedPageBreak/>
        <w:pict w14:anchorId="76F8F681">
          <v:shape id="_x0000_i1155" type="#_x0000_t75" style="width:200.65pt;height:150.65pt">
            <v:imagedata r:id="rId134" o:title=""/>
          </v:shape>
        </w:pict>
      </w:r>
      <w:r w:rsidR="00D613BE" w:rsidRPr="00D613BE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17A5082C">
          <v:shape id="_x0000_i1156" type="#_x0000_t75" style="width:205.35pt;height:154pt">
            <v:imagedata r:id="rId135" o:title=""/>
          </v:shape>
        </w:pict>
      </w:r>
    </w:p>
    <w:p w14:paraId="3E662150" w14:textId="57F341A3" w:rsidR="00F6035D" w:rsidRDefault="00AD394E" w:rsidP="00F6035D">
      <w:pPr>
        <w:rPr>
          <w:rStyle w:val="Naglaeno"/>
        </w:rPr>
      </w:pPr>
      <w:r>
        <w:rPr>
          <w:rStyle w:val="Naglaeno"/>
        </w:rPr>
        <w:pict w14:anchorId="08D1E3B0">
          <v:shape id="_x0000_i1157" type="#_x0000_t75" style="width:196.65pt;height:147.35pt">
            <v:imagedata r:id="rId136" o:title=""/>
          </v:shape>
        </w:pict>
      </w:r>
      <w:r w:rsidR="00E9133C" w:rsidRPr="00E9133C">
        <w:rPr>
          <w:rStyle w:val="Naglaeno"/>
          <w:b w:val="0"/>
          <w:bCs w:val="0"/>
        </w:rPr>
        <w:t xml:space="preserve"> </w:t>
      </w:r>
      <w:r>
        <w:rPr>
          <w:rStyle w:val="Naglaeno"/>
        </w:rPr>
        <w:pict w14:anchorId="77BC19BF">
          <v:shape id="_x0000_i1158" type="#_x0000_t75" style="width:192pt;height:2in">
            <v:imagedata r:id="rId137" o:title=""/>
          </v:shape>
        </w:pict>
      </w:r>
    </w:p>
    <w:p w14:paraId="6F18E07D" w14:textId="12D458F8" w:rsidR="00F6035D" w:rsidRDefault="00F6035D">
      <w:pPr>
        <w:rPr>
          <w:rStyle w:val="Naglaeno"/>
        </w:rPr>
      </w:pPr>
      <w:r>
        <w:rPr>
          <w:rStyle w:val="Naglaeno"/>
        </w:rPr>
        <w:br w:type="page"/>
      </w:r>
      <w:r w:rsidR="008B6B3E" w:rsidRPr="00490DE9">
        <w:rPr>
          <w:rStyle w:val="Naglaeno"/>
        </w:rPr>
        <w:lastRenderedPageBreak/>
        <w:t xml:space="preserve">Nakon izbacivanja </w:t>
      </w:r>
      <w:proofErr w:type="spellStart"/>
      <w:r w:rsidR="008B6B3E" w:rsidRPr="00490DE9">
        <w:rPr>
          <w:rStyle w:val="Naglaeno"/>
        </w:rPr>
        <w:t>outliera</w:t>
      </w:r>
      <w:proofErr w:type="spellEnd"/>
      <w:r w:rsidR="008B6B3E" w:rsidRPr="00490DE9">
        <w:rPr>
          <w:rStyle w:val="Naglaeno"/>
        </w:rPr>
        <w:t xml:space="preserve"> iznad </w:t>
      </w:r>
      <w:r w:rsidR="00A539ED">
        <w:rPr>
          <w:rStyle w:val="Naglaeno"/>
        </w:rPr>
        <w:t>300 i ispod 200</w:t>
      </w:r>
      <w:r w:rsidR="008B6B3E">
        <w:rPr>
          <w:rStyle w:val="Naglaeno"/>
        </w:rPr>
        <w:t xml:space="preserve"> </w:t>
      </w:r>
      <w:proofErr w:type="spellStart"/>
      <w:r w:rsidR="00A539ED">
        <w:rPr>
          <w:rStyle w:val="Naglaeno"/>
        </w:rPr>
        <w:t>us</w:t>
      </w:r>
      <w:proofErr w:type="spellEnd"/>
      <w:r w:rsidR="008B6B3E" w:rsidRPr="00490DE9">
        <w:rPr>
          <w:rStyle w:val="Naglaeno"/>
        </w:rPr>
        <w:t xml:space="preserve"> </w:t>
      </w:r>
      <w:r w:rsidR="009A6CD5">
        <w:rPr>
          <w:rStyle w:val="Naglaeno"/>
        </w:rPr>
        <w:t>FALL TIME</w:t>
      </w:r>
      <w:r w:rsidR="008B6B3E">
        <w:rPr>
          <w:rStyle w:val="Naglaeno"/>
        </w:rPr>
        <w:t xml:space="preserve"> </w:t>
      </w:r>
      <w:r w:rsidR="008B6B3E" w:rsidRPr="00490DE9">
        <w:rPr>
          <w:rStyle w:val="Naglaeno"/>
        </w:rPr>
        <w:t>dobivamo slijedeću distribuciju:</w:t>
      </w:r>
    </w:p>
    <w:p w14:paraId="78BD9291" w14:textId="0AC3E229" w:rsidR="004C20CF" w:rsidRDefault="00AD394E">
      <w:pPr>
        <w:rPr>
          <w:rStyle w:val="Naglaeno"/>
        </w:rPr>
      </w:pPr>
      <w:r>
        <w:rPr>
          <w:rStyle w:val="Naglaeno"/>
          <w:bCs w:val="0"/>
          <w:noProof/>
        </w:rPr>
        <w:pict w14:anchorId="1DE66D02">
          <v:shape id="_x0000_i1159" type="#_x0000_t75" style="width:319.35pt;height:239.35pt;visibility:visible;mso-wrap-style:square">
            <v:imagedata r:id="rId138" o:title=""/>
          </v:shape>
        </w:pict>
      </w:r>
    </w:p>
    <w:p w14:paraId="3ECA36A9" w14:textId="52D53B8C" w:rsidR="00C67F15" w:rsidRDefault="00AD394E">
      <w:pPr>
        <w:rPr>
          <w:rStyle w:val="Naglaeno"/>
        </w:rPr>
      </w:pPr>
      <w:r>
        <w:rPr>
          <w:rStyle w:val="Naglaeno"/>
        </w:rPr>
        <w:pict w14:anchorId="0DFD92D6">
          <v:shape id="_x0000_i1160" type="#_x0000_t75" style="width:312.65pt;height:234.65pt">
            <v:imagedata r:id="rId139" o:title=""/>
          </v:shape>
        </w:pict>
      </w:r>
    </w:p>
    <w:p w14:paraId="39983740" w14:textId="1F8C66FF" w:rsidR="004C20CF" w:rsidRDefault="004C20CF">
      <w:pPr>
        <w:rPr>
          <w:rStyle w:val="Naglaeno"/>
        </w:rPr>
      </w:pPr>
    </w:p>
    <w:p w14:paraId="685808D2" w14:textId="1457455F" w:rsidR="004C20CF" w:rsidRDefault="004C20CF">
      <w:pPr>
        <w:rPr>
          <w:rStyle w:val="Naglaeno"/>
        </w:rPr>
      </w:pPr>
    </w:p>
    <w:p w14:paraId="72CD830D" w14:textId="77777777" w:rsidR="006B641E" w:rsidRPr="006B641E" w:rsidRDefault="006B641E" w:rsidP="006B641E">
      <w:pPr>
        <w:rPr>
          <w:rStyle w:val="Naglaeno"/>
        </w:rPr>
      </w:pPr>
      <w:r w:rsidRPr="006B641E">
        <w:rPr>
          <w:rStyle w:val="Naglaeno"/>
        </w:rPr>
        <w:t xml:space="preserve">FALL TIME </w:t>
      </w:r>
      <w:proofErr w:type="spellStart"/>
      <w:r w:rsidRPr="006B641E">
        <w:rPr>
          <w:rStyle w:val="Naglaeno"/>
        </w:rPr>
        <w:t>outliers</w:t>
      </w:r>
      <w:proofErr w:type="spellEnd"/>
      <w:r w:rsidRPr="006B641E">
        <w:rPr>
          <w:rStyle w:val="Naglaeno"/>
        </w:rPr>
        <w:t xml:space="preserve"> are </w:t>
      </w:r>
      <w:proofErr w:type="spellStart"/>
      <w:r w:rsidRPr="006B641E">
        <w:rPr>
          <w:rStyle w:val="Naglaeno"/>
        </w:rPr>
        <w:t>emissions</w:t>
      </w:r>
      <w:proofErr w:type="spellEnd"/>
      <w:r w:rsidRPr="006B641E">
        <w:rPr>
          <w:rStyle w:val="Naglaeno"/>
        </w:rPr>
        <w:t xml:space="preserve"> </w:t>
      </w:r>
      <w:proofErr w:type="spellStart"/>
      <w:r w:rsidRPr="006B641E">
        <w:rPr>
          <w:rStyle w:val="Naglaeno"/>
        </w:rPr>
        <w:t>with</w:t>
      </w:r>
      <w:proofErr w:type="spellEnd"/>
      <w:r w:rsidRPr="006B641E">
        <w:rPr>
          <w:rStyle w:val="Naglaeno"/>
        </w:rPr>
        <w:t xml:space="preserve"> </w:t>
      </w:r>
      <w:proofErr w:type="spellStart"/>
      <w:r w:rsidRPr="006B641E">
        <w:rPr>
          <w:rStyle w:val="Naglaeno"/>
        </w:rPr>
        <w:t>value</w:t>
      </w:r>
      <w:proofErr w:type="spellEnd"/>
      <w:r w:rsidRPr="006B641E">
        <w:rPr>
          <w:rStyle w:val="Naglaeno"/>
        </w:rPr>
        <w:t xml:space="preserve"> more </w:t>
      </w:r>
      <w:proofErr w:type="spellStart"/>
      <w:r w:rsidRPr="006B641E">
        <w:rPr>
          <w:rStyle w:val="Naglaeno"/>
        </w:rPr>
        <w:t>than</w:t>
      </w:r>
      <w:proofErr w:type="spellEnd"/>
      <w:r w:rsidRPr="006B641E">
        <w:rPr>
          <w:rStyle w:val="Naglaeno"/>
        </w:rPr>
        <w:t xml:space="preserve"> 0.00030039 [s]</w:t>
      </w:r>
    </w:p>
    <w:p w14:paraId="453524BC" w14:textId="51297445" w:rsidR="004C20CF" w:rsidRDefault="006B641E" w:rsidP="006B641E">
      <w:pPr>
        <w:rPr>
          <w:rStyle w:val="Naglaeno"/>
        </w:rPr>
      </w:pPr>
      <w:proofErr w:type="spellStart"/>
      <w:r w:rsidRPr="006B641E">
        <w:rPr>
          <w:rStyle w:val="Naglaeno"/>
        </w:rPr>
        <w:t>Percentage</w:t>
      </w:r>
      <w:proofErr w:type="spellEnd"/>
      <w:r w:rsidRPr="006B641E">
        <w:rPr>
          <w:rStyle w:val="Naglaeno"/>
        </w:rPr>
        <w:t xml:space="preserve"> </w:t>
      </w:r>
      <w:proofErr w:type="spellStart"/>
      <w:r w:rsidRPr="006B641E">
        <w:rPr>
          <w:rStyle w:val="Naglaeno"/>
        </w:rPr>
        <w:t>of</w:t>
      </w:r>
      <w:proofErr w:type="spellEnd"/>
      <w:r w:rsidRPr="006B641E">
        <w:rPr>
          <w:rStyle w:val="Naglaeno"/>
        </w:rPr>
        <w:t xml:space="preserve"> </w:t>
      </w:r>
      <w:proofErr w:type="spellStart"/>
      <w:r w:rsidRPr="006B641E">
        <w:rPr>
          <w:rStyle w:val="Naglaeno"/>
        </w:rPr>
        <w:t>oultiers</w:t>
      </w:r>
      <w:proofErr w:type="spellEnd"/>
      <w:r w:rsidRPr="006B641E">
        <w:rPr>
          <w:rStyle w:val="Naglaeno"/>
        </w:rPr>
        <w:t xml:space="preserve"> for FALL TIME: 10/745 = 1.3423 %</w:t>
      </w:r>
    </w:p>
    <w:p w14:paraId="7E6C9F69" w14:textId="282C6CD7" w:rsidR="004C20CF" w:rsidRDefault="004C20CF">
      <w:pPr>
        <w:rPr>
          <w:rStyle w:val="Naglaeno"/>
        </w:rPr>
      </w:pPr>
    </w:p>
    <w:p w14:paraId="4B584AF2" w14:textId="154013C3" w:rsidR="004C20CF" w:rsidRDefault="004C20CF">
      <w:pPr>
        <w:rPr>
          <w:rStyle w:val="Naglaeno"/>
        </w:rPr>
      </w:pPr>
    </w:p>
    <w:p w14:paraId="5642DE41" w14:textId="5E554937" w:rsidR="004C20CF" w:rsidRDefault="004C20CF">
      <w:pPr>
        <w:rPr>
          <w:rStyle w:val="Naglaeno"/>
        </w:rPr>
      </w:pPr>
    </w:p>
    <w:p w14:paraId="08E6A883" w14:textId="13DB61CA" w:rsidR="004C20CF" w:rsidRDefault="004C20CF">
      <w:pPr>
        <w:rPr>
          <w:rStyle w:val="Naglaeno"/>
        </w:rPr>
      </w:pPr>
    </w:p>
    <w:p w14:paraId="021A83ED" w14:textId="17D39C05" w:rsidR="00F4707E" w:rsidRDefault="00BA6837">
      <w:pPr>
        <w:rPr>
          <w:rStyle w:val="Naglaeno"/>
        </w:rPr>
      </w:pPr>
      <w:r>
        <w:rPr>
          <w:rStyle w:val="Naglaeno"/>
        </w:rPr>
        <w:lastRenderedPageBreak/>
        <w:t xml:space="preserve">Vidimo kako za određene značajke je moguće automatskom metodom pronaći prave </w:t>
      </w:r>
      <w:proofErr w:type="spellStart"/>
      <w:r>
        <w:rPr>
          <w:rStyle w:val="Naglaeno"/>
        </w:rPr>
        <w:t>outliere</w:t>
      </w:r>
      <w:proofErr w:type="spellEnd"/>
      <w:r>
        <w:rPr>
          <w:rStyle w:val="Naglaeno"/>
        </w:rPr>
        <w:t>. Za većinu značajki se pon</w:t>
      </w:r>
      <w:r w:rsidR="00A344BC">
        <w:rPr>
          <w:rStyle w:val="Naglaeno"/>
        </w:rPr>
        <w:t>a</w:t>
      </w:r>
      <w:r>
        <w:rPr>
          <w:rStyle w:val="Naglaeno"/>
        </w:rPr>
        <w:t xml:space="preserve">vljaju </w:t>
      </w:r>
      <w:proofErr w:type="spellStart"/>
      <w:r>
        <w:rPr>
          <w:rStyle w:val="Naglaeno"/>
        </w:rPr>
        <w:t>outlieri</w:t>
      </w:r>
      <w:proofErr w:type="spellEnd"/>
      <w:r>
        <w:rPr>
          <w:rStyle w:val="Naglaeno"/>
        </w:rPr>
        <w:t xml:space="preserve"> </w:t>
      </w:r>
      <w:r w:rsidR="00F4707E">
        <w:rPr>
          <w:rStyle w:val="Naglaeno"/>
        </w:rPr>
        <w:t>ukupno</w:t>
      </w:r>
      <w:r>
        <w:rPr>
          <w:rStyle w:val="Naglaeno"/>
        </w:rPr>
        <w:t xml:space="preserve"> izbacivanje </w:t>
      </w:r>
      <w:r w:rsidR="00F4707E">
        <w:rPr>
          <w:rStyle w:val="Naglaeno"/>
        </w:rPr>
        <w:t xml:space="preserve">za značajke koje su prepoznale prave </w:t>
      </w:r>
      <w:proofErr w:type="spellStart"/>
      <w:r w:rsidR="00F4707E">
        <w:rPr>
          <w:rStyle w:val="Naglaeno"/>
        </w:rPr>
        <w:t>outliere</w:t>
      </w:r>
      <w:proofErr w:type="spellEnd"/>
      <w:r w:rsidR="00F4707E">
        <w:rPr>
          <w:rStyle w:val="Naglaeno"/>
        </w:rPr>
        <w:t xml:space="preserve"> je ukupno izbacilo </w:t>
      </w:r>
      <w:r w:rsidR="005F5315">
        <w:rPr>
          <w:rStyle w:val="Naglaeno"/>
        </w:rPr>
        <w:t>35</w:t>
      </w:r>
      <w:r w:rsidR="00F4707E">
        <w:rPr>
          <w:rStyle w:val="Naglaeno"/>
        </w:rPr>
        <w:t xml:space="preserve"> emisija</w:t>
      </w:r>
      <w:r w:rsidR="00D25AF4">
        <w:rPr>
          <w:rStyle w:val="Naglaeno"/>
        </w:rPr>
        <w:t xml:space="preserve"> iz skupa podataka.</w:t>
      </w:r>
    </w:p>
    <w:p w14:paraId="187B848C" w14:textId="7C1CD156" w:rsidR="00F4707E" w:rsidRDefault="005F5315">
      <w:pPr>
        <w:rPr>
          <w:rStyle w:val="Naglaeno"/>
        </w:rPr>
      </w:pPr>
      <w:proofErr w:type="spellStart"/>
      <w:r w:rsidRPr="005F5315">
        <w:rPr>
          <w:rStyle w:val="Naglaeno"/>
        </w:rPr>
        <w:t>Percentage</w:t>
      </w:r>
      <w:proofErr w:type="spellEnd"/>
      <w:r w:rsidRPr="005F5315">
        <w:rPr>
          <w:rStyle w:val="Naglaeno"/>
        </w:rPr>
        <w:t xml:space="preserve"> </w:t>
      </w:r>
      <w:proofErr w:type="spellStart"/>
      <w:r w:rsidRPr="005F5315">
        <w:rPr>
          <w:rStyle w:val="Naglaeno"/>
        </w:rPr>
        <w:t>of</w:t>
      </w:r>
      <w:proofErr w:type="spellEnd"/>
      <w:r w:rsidRPr="005F5315">
        <w:rPr>
          <w:rStyle w:val="Naglaeno"/>
        </w:rPr>
        <w:t xml:space="preserve"> total </w:t>
      </w:r>
      <w:proofErr w:type="spellStart"/>
      <w:r w:rsidRPr="005F5315">
        <w:rPr>
          <w:rStyle w:val="Naglaeno"/>
        </w:rPr>
        <w:t>oultiers</w:t>
      </w:r>
      <w:proofErr w:type="spellEnd"/>
      <w:r w:rsidRPr="005F5315">
        <w:rPr>
          <w:rStyle w:val="Naglaeno"/>
        </w:rPr>
        <w:t xml:space="preserve"> </w:t>
      </w:r>
      <w:proofErr w:type="spellStart"/>
      <w:r w:rsidRPr="005F5315">
        <w:rPr>
          <w:rStyle w:val="Naglaeno"/>
        </w:rPr>
        <w:t>in</w:t>
      </w:r>
      <w:proofErr w:type="spellEnd"/>
      <w:r w:rsidRPr="005F5315">
        <w:rPr>
          <w:rStyle w:val="Naglaeno"/>
        </w:rPr>
        <w:t xml:space="preserve"> </w:t>
      </w:r>
      <w:proofErr w:type="spellStart"/>
      <w:r w:rsidRPr="005F5315">
        <w:rPr>
          <w:rStyle w:val="Naglaeno"/>
        </w:rPr>
        <w:t>dataset</w:t>
      </w:r>
      <w:proofErr w:type="spellEnd"/>
      <w:r w:rsidR="00FB5382">
        <w:rPr>
          <w:rStyle w:val="Naglaeno"/>
        </w:rPr>
        <w:t xml:space="preserve"> </w:t>
      </w:r>
      <w:proofErr w:type="spellStart"/>
      <w:r w:rsidR="00FB5382">
        <w:rPr>
          <w:rStyle w:val="Naglaeno"/>
        </w:rPr>
        <w:t>is</w:t>
      </w:r>
      <w:proofErr w:type="spellEnd"/>
      <w:r w:rsidRPr="005F5315">
        <w:rPr>
          <w:rStyle w:val="Naglaeno"/>
        </w:rPr>
        <w:t xml:space="preserve"> 35/745 = 4.698 %</w:t>
      </w:r>
    </w:p>
    <w:p w14:paraId="17B7BA57" w14:textId="77777777" w:rsidR="00BA6837" w:rsidRDefault="00BA6837">
      <w:pPr>
        <w:rPr>
          <w:rStyle w:val="Naglaeno"/>
        </w:rPr>
      </w:pPr>
    </w:p>
    <w:p w14:paraId="0232EFA8" w14:textId="7720B8E6" w:rsidR="00185FE0" w:rsidRDefault="00AD6CE9" w:rsidP="00F6035D">
      <w:pPr>
        <w:rPr>
          <w:rStyle w:val="Naglaeno"/>
        </w:rPr>
      </w:pPr>
      <w:r>
        <w:rPr>
          <w:rStyle w:val="Naglaeno"/>
        </w:rPr>
        <w:t>Normalizacija značajki:</w:t>
      </w:r>
    </w:p>
    <w:p w14:paraId="5F52F606" w14:textId="76712491" w:rsidR="00AD6CE9" w:rsidRDefault="00AD6CE9" w:rsidP="00F6035D">
      <w:pPr>
        <w:rPr>
          <w:rStyle w:val="Naglaeno"/>
          <w:b w:val="0"/>
          <w:bCs w:val="0"/>
        </w:rPr>
      </w:pPr>
      <w:r>
        <w:rPr>
          <w:rStyle w:val="Naglaeno"/>
          <w:b w:val="0"/>
          <w:bCs w:val="0"/>
        </w:rPr>
        <w:t>Normalizacija je potrebna kako bi OPTICS algoritam svaku značajku gledao s jednak</w:t>
      </w:r>
      <w:r w:rsidR="00185FE0">
        <w:rPr>
          <w:rStyle w:val="Naglaeno"/>
          <w:b w:val="0"/>
          <w:bCs w:val="0"/>
        </w:rPr>
        <w:t>o</w:t>
      </w:r>
      <w:r>
        <w:rPr>
          <w:rStyle w:val="Naglaeno"/>
          <w:b w:val="0"/>
          <w:bCs w:val="0"/>
        </w:rPr>
        <w:t>m važnosti.</w:t>
      </w:r>
    </w:p>
    <w:p w14:paraId="0CB538EC" w14:textId="77777777" w:rsidR="00AD6CE9" w:rsidRDefault="00AD6CE9" w:rsidP="00F6035D">
      <w:pPr>
        <w:rPr>
          <w:rStyle w:val="Naglaeno"/>
          <w:b w:val="0"/>
          <w:bCs w:val="0"/>
        </w:rPr>
      </w:pPr>
      <w:r>
        <w:rPr>
          <w:rStyle w:val="Naglaeno"/>
          <w:b w:val="0"/>
          <w:bCs w:val="0"/>
        </w:rPr>
        <w:t xml:space="preserve">Zbog toga trebamo skalirati sve distribucije značajki na jednaki raspon vrijednosti pomoću minimum-maksimum skaliranja. Gdje maksimalna vrijednost značajke postane jedan, dok minimalna vrijednost značajke postane nula. </w:t>
      </w:r>
    </w:p>
    <w:p w14:paraId="1F556910" w14:textId="77777777" w:rsidR="00AD6CE9" w:rsidRDefault="00AD6CE9" w:rsidP="00F6035D">
      <w:pPr>
        <w:rPr>
          <w:rStyle w:val="Naglaeno"/>
          <w:b w:val="0"/>
          <w:bCs w:val="0"/>
        </w:rPr>
      </w:pPr>
      <w:r>
        <w:rPr>
          <w:rStyle w:val="Naglaeno"/>
          <w:b w:val="0"/>
          <w:bCs w:val="0"/>
        </w:rPr>
        <w:t>Minimalna i maksimalna vrijednost značajki za određene značajke već su određene mjernom jedinicom značajke.</w:t>
      </w:r>
    </w:p>
    <w:p w14:paraId="2AAC4E8D" w14:textId="77777777" w:rsidR="00AD6CE9" w:rsidRDefault="00AD6CE9" w:rsidP="00F6035D">
      <w:pPr>
        <w:rPr>
          <w:rStyle w:val="Naglaeno"/>
          <w:b w:val="0"/>
          <w:bCs w:val="0"/>
        </w:rPr>
      </w:pPr>
      <w:r>
        <w:rPr>
          <w:rStyle w:val="Naglaeno"/>
          <w:b w:val="0"/>
          <w:bCs w:val="0"/>
        </w:rPr>
        <w:t>Npr. za parcijalne snage u frekvencijskoj domeni koje su znamo da mogu poprimiti vrijednosti između 0% i 100%</w:t>
      </w:r>
      <w:r w:rsidR="00B74AC8">
        <w:rPr>
          <w:rStyle w:val="Naglaeno"/>
          <w:b w:val="0"/>
          <w:bCs w:val="0"/>
        </w:rPr>
        <w:t xml:space="preserve"> tj. 0 i 1 pa ih ni ne trebamo skalirati. </w:t>
      </w:r>
    </w:p>
    <w:p w14:paraId="2F4E327E" w14:textId="3D624A97" w:rsidR="00B74AC8" w:rsidRDefault="00B74AC8" w:rsidP="00F6035D">
      <w:pPr>
        <w:rPr>
          <w:rStyle w:val="Naglaeno"/>
          <w:b w:val="0"/>
          <w:bCs w:val="0"/>
        </w:rPr>
      </w:pPr>
      <w:r>
        <w:rPr>
          <w:rStyle w:val="Naglaeno"/>
          <w:b w:val="0"/>
          <w:bCs w:val="0"/>
        </w:rPr>
        <w:t>Dok za maksimalne amplitude u vremenskoj domeni ne znamo maksimalnu granicu, osim onu određenu našim skupom podataka. Međutim u slučaju drugog skupa podataka s drukčijim granicama potrebno je odrediti fiksne granice čijim prelaskom vrijednost će se skalirati u 0 ili 1.</w:t>
      </w:r>
      <w:r w:rsidR="008C3AC3">
        <w:rPr>
          <w:rStyle w:val="Naglaeno"/>
          <w:b w:val="0"/>
          <w:bCs w:val="0"/>
        </w:rPr>
        <w:t xml:space="preserve"> Zbog toga potrebno je provjeriti granice u svim postojećim skupovima podataka i na temelju toga donijeti odluku.</w:t>
      </w:r>
    </w:p>
    <w:p w14:paraId="10818AD4" w14:textId="2EC87C86" w:rsidR="00231C32" w:rsidRDefault="00231C32" w:rsidP="00231C32">
      <w:pPr>
        <w:rPr>
          <w:rStyle w:val="Naglaeno"/>
          <w:b w:val="0"/>
          <w:bCs w:val="0"/>
        </w:rPr>
      </w:pPr>
      <w:r>
        <w:rPr>
          <w:rStyle w:val="Naglaeno"/>
          <w:b w:val="0"/>
          <w:bCs w:val="0"/>
        </w:rPr>
        <w:t xml:space="preserve">Zbog ovakvog načina skaliranja izrazito je važno prvo izbaciti očite </w:t>
      </w:r>
      <w:proofErr w:type="spellStart"/>
      <w:r>
        <w:rPr>
          <w:rStyle w:val="Naglaeno"/>
          <w:b w:val="0"/>
          <w:bCs w:val="0"/>
        </w:rPr>
        <w:t>outliera</w:t>
      </w:r>
      <w:proofErr w:type="spellEnd"/>
      <w:r>
        <w:rPr>
          <w:rStyle w:val="Naglaeno"/>
          <w:b w:val="0"/>
          <w:bCs w:val="0"/>
        </w:rPr>
        <w:t xml:space="preserve"> iz skupa podataka, kao što je pokazano u koracima prije, kako minimalne i maksimalne vrijednosti ne bi pokvarile distribuciju na temelju koje će OPTICS algoritam </w:t>
      </w:r>
      <w:proofErr w:type="spellStart"/>
      <w:r>
        <w:rPr>
          <w:rStyle w:val="Naglaeno"/>
          <w:b w:val="0"/>
          <w:bCs w:val="0"/>
        </w:rPr>
        <w:t>clusterirati</w:t>
      </w:r>
      <w:proofErr w:type="spellEnd"/>
      <w:r>
        <w:rPr>
          <w:rStyle w:val="Naglaeno"/>
          <w:b w:val="0"/>
          <w:bCs w:val="0"/>
        </w:rPr>
        <w:t>.</w:t>
      </w:r>
    </w:p>
    <w:p w14:paraId="5C5DFF76" w14:textId="77777777" w:rsidR="00680C33" w:rsidRDefault="00680C33" w:rsidP="00231C32">
      <w:pPr>
        <w:rPr>
          <w:rStyle w:val="Naglaeno"/>
          <w:b w:val="0"/>
          <w:bCs w:val="0"/>
        </w:rPr>
      </w:pPr>
    </w:p>
    <w:p w14:paraId="29F8539A" w14:textId="36AC1443" w:rsidR="00FC449C" w:rsidRDefault="00FC449C" w:rsidP="00231C32">
      <w:pPr>
        <w:rPr>
          <w:rStyle w:val="Naglaeno"/>
          <w:b w:val="0"/>
          <w:bCs w:val="0"/>
        </w:rPr>
      </w:pPr>
    </w:p>
    <w:p w14:paraId="0292159A" w14:textId="77777777" w:rsidR="00FC449C" w:rsidRPr="00AD6CE9" w:rsidRDefault="00FC449C" w:rsidP="00231C32">
      <w:pPr>
        <w:rPr>
          <w:rStyle w:val="Naglaeno"/>
          <w:b w:val="0"/>
          <w:bCs w:val="0"/>
        </w:rPr>
      </w:pPr>
    </w:p>
    <w:p w14:paraId="7ED45725" w14:textId="2812AA9C" w:rsidR="00185FE0" w:rsidRPr="00AD6CE9" w:rsidRDefault="00185FE0" w:rsidP="00F6035D">
      <w:pPr>
        <w:rPr>
          <w:rStyle w:val="Naglaeno"/>
          <w:b w:val="0"/>
          <w:bCs w:val="0"/>
        </w:rPr>
      </w:pPr>
    </w:p>
    <w:sectPr w:rsidR="00185FE0" w:rsidRPr="00AD6CE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oNotTrackMoves/>
  <w:defaultTabStop w:val="708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2220D"/>
    <w:rsid w:val="000244D9"/>
    <w:rsid w:val="00035DE8"/>
    <w:rsid w:val="00035F05"/>
    <w:rsid w:val="000401D8"/>
    <w:rsid w:val="0004295A"/>
    <w:rsid w:val="000B4151"/>
    <w:rsid w:val="000D138B"/>
    <w:rsid w:val="000D4C10"/>
    <w:rsid w:val="000F2703"/>
    <w:rsid w:val="00100830"/>
    <w:rsid w:val="001013FD"/>
    <w:rsid w:val="00111E80"/>
    <w:rsid w:val="00112209"/>
    <w:rsid w:val="001140E4"/>
    <w:rsid w:val="00130153"/>
    <w:rsid w:val="0013267F"/>
    <w:rsid w:val="001336C1"/>
    <w:rsid w:val="00137FF5"/>
    <w:rsid w:val="00157AB6"/>
    <w:rsid w:val="00157BF8"/>
    <w:rsid w:val="00184152"/>
    <w:rsid w:val="00185FE0"/>
    <w:rsid w:val="001B152C"/>
    <w:rsid w:val="001B729A"/>
    <w:rsid w:val="001D7821"/>
    <w:rsid w:val="001E4C85"/>
    <w:rsid w:val="001F2CA6"/>
    <w:rsid w:val="00211E2D"/>
    <w:rsid w:val="00231C32"/>
    <w:rsid w:val="00240863"/>
    <w:rsid w:val="00242BCD"/>
    <w:rsid w:val="002436D4"/>
    <w:rsid w:val="00250049"/>
    <w:rsid w:val="002558EA"/>
    <w:rsid w:val="00255F07"/>
    <w:rsid w:val="00260518"/>
    <w:rsid w:val="00263CFC"/>
    <w:rsid w:val="00274A4E"/>
    <w:rsid w:val="00291F3A"/>
    <w:rsid w:val="002A143B"/>
    <w:rsid w:val="002A1DBB"/>
    <w:rsid w:val="002A45B6"/>
    <w:rsid w:val="002B6545"/>
    <w:rsid w:val="002B773F"/>
    <w:rsid w:val="002C0AC8"/>
    <w:rsid w:val="002F348C"/>
    <w:rsid w:val="002F5364"/>
    <w:rsid w:val="00311921"/>
    <w:rsid w:val="003155DA"/>
    <w:rsid w:val="003157F5"/>
    <w:rsid w:val="00321A6C"/>
    <w:rsid w:val="00322CC1"/>
    <w:rsid w:val="003334CA"/>
    <w:rsid w:val="00337D30"/>
    <w:rsid w:val="003423F8"/>
    <w:rsid w:val="0035305B"/>
    <w:rsid w:val="00367CE8"/>
    <w:rsid w:val="003C13E3"/>
    <w:rsid w:val="003C2FE1"/>
    <w:rsid w:val="003F0AD4"/>
    <w:rsid w:val="003F4B09"/>
    <w:rsid w:val="00402FC5"/>
    <w:rsid w:val="00413985"/>
    <w:rsid w:val="00422C67"/>
    <w:rsid w:val="00427369"/>
    <w:rsid w:val="00432E11"/>
    <w:rsid w:val="00435230"/>
    <w:rsid w:val="004430E7"/>
    <w:rsid w:val="0046234C"/>
    <w:rsid w:val="00475EBB"/>
    <w:rsid w:val="00490DE9"/>
    <w:rsid w:val="004B170C"/>
    <w:rsid w:val="004C1EE9"/>
    <w:rsid w:val="004C20CF"/>
    <w:rsid w:val="004D442F"/>
    <w:rsid w:val="004D75AC"/>
    <w:rsid w:val="004E1275"/>
    <w:rsid w:val="004E5469"/>
    <w:rsid w:val="004F45F2"/>
    <w:rsid w:val="004F684B"/>
    <w:rsid w:val="00517420"/>
    <w:rsid w:val="00534539"/>
    <w:rsid w:val="0053624B"/>
    <w:rsid w:val="00551A60"/>
    <w:rsid w:val="00555D2F"/>
    <w:rsid w:val="00563FE7"/>
    <w:rsid w:val="00571697"/>
    <w:rsid w:val="00583619"/>
    <w:rsid w:val="005909E6"/>
    <w:rsid w:val="00594963"/>
    <w:rsid w:val="005F4469"/>
    <w:rsid w:val="005F5315"/>
    <w:rsid w:val="005F6269"/>
    <w:rsid w:val="00604046"/>
    <w:rsid w:val="006105C1"/>
    <w:rsid w:val="00644EB2"/>
    <w:rsid w:val="006502A1"/>
    <w:rsid w:val="00653E06"/>
    <w:rsid w:val="00654A63"/>
    <w:rsid w:val="00661F40"/>
    <w:rsid w:val="00680C33"/>
    <w:rsid w:val="00683387"/>
    <w:rsid w:val="00683D1A"/>
    <w:rsid w:val="00686B73"/>
    <w:rsid w:val="00690CAD"/>
    <w:rsid w:val="00691B22"/>
    <w:rsid w:val="006A2B12"/>
    <w:rsid w:val="006B641E"/>
    <w:rsid w:val="006C401D"/>
    <w:rsid w:val="006E74AC"/>
    <w:rsid w:val="006F2143"/>
    <w:rsid w:val="006F3DAE"/>
    <w:rsid w:val="006F532F"/>
    <w:rsid w:val="006F6BE1"/>
    <w:rsid w:val="00722F6F"/>
    <w:rsid w:val="00733037"/>
    <w:rsid w:val="00740D63"/>
    <w:rsid w:val="0074139E"/>
    <w:rsid w:val="007666A4"/>
    <w:rsid w:val="007A10E1"/>
    <w:rsid w:val="007B08A9"/>
    <w:rsid w:val="007B1A7F"/>
    <w:rsid w:val="007B3085"/>
    <w:rsid w:val="007B691C"/>
    <w:rsid w:val="007B79B5"/>
    <w:rsid w:val="007D1428"/>
    <w:rsid w:val="007D14AB"/>
    <w:rsid w:val="007D3938"/>
    <w:rsid w:val="00816B15"/>
    <w:rsid w:val="0082220D"/>
    <w:rsid w:val="00832ED5"/>
    <w:rsid w:val="008503D3"/>
    <w:rsid w:val="00860ED8"/>
    <w:rsid w:val="008756B8"/>
    <w:rsid w:val="00884AC7"/>
    <w:rsid w:val="00886332"/>
    <w:rsid w:val="00887705"/>
    <w:rsid w:val="00895249"/>
    <w:rsid w:val="008A12C9"/>
    <w:rsid w:val="008B6B3E"/>
    <w:rsid w:val="008C3AC3"/>
    <w:rsid w:val="008D43F6"/>
    <w:rsid w:val="008F4482"/>
    <w:rsid w:val="00931EC4"/>
    <w:rsid w:val="00953313"/>
    <w:rsid w:val="00983265"/>
    <w:rsid w:val="009A6CD5"/>
    <w:rsid w:val="009B3F9A"/>
    <w:rsid w:val="009B7BE0"/>
    <w:rsid w:val="009C144A"/>
    <w:rsid w:val="009C611B"/>
    <w:rsid w:val="009D4EC6"/>
    <w:rsid w:val="009E5BA0"/>
    <w:rsid w:val="009F7357"/>
    <w:rsid w:val="00A27471"/>
    <w:rsid w:val="00A31FA1"/>
    <w:rsid w:val="00A344BC"/>
    <w:rsid w:val="00A349B9"/>
    <w:rsid w:val="00A353C5"/>
    <w:rsid w:val="00A539ED"/>
    <w:rsid w:val="00A57B06"/>
    <w:rsid w:val="00A63189"/>
    <w:rsid w:val="00A674EA"/>
    <w:rsid w:val="00A71260"/>
    <w:rsid w:val="00AA63C2"/>
    <w:rsid w:val="00AB61DA"/>
    <w:rsid w:val="00AD094E"/>
    <w:rsid w:val="00AD0A27"/>
    <w:rsid w:val="00AD394E"/>
    <w:rsid w:val="00AD4074"/>
    <w:rsid w:val="00AD6CE9"/>
    <w:rsid w:val="00AE5E44"/>
    <w:rsid w:val="00AF57E8"/>
    <w:rsid w:val="00AF65D1"/>
    <w:rsid w:val="00B03210"/>
    <w:rsid w:val="00B12330"/>
    <w:rsid w:val="00B21F39"/>
    <w:rsid w:val="00B2648B"/>
    <w:rsid w:val="00B26931"/>
    <w:rsid w:val="00B27170"/>
    <w:rsid w:val="00B417B3"/>
    <w:rsid w:val="00B443A8"/>
    <w:rsid w:val="00B4733B"/>
    <w:rsid w:val="00B569AC"/>
    <w:rsid w:val="00B74AC8"/>
    <w:rsid w:val="00B91599"/>
    <w:rsid w:val="00BA6837"/>
    <w:rsid w:val="00BB0971"/>
    <w:rsid w:val="00BB461D"/>
    <w:rsid w:val="00BE1113"/>
    <w:rsid w:val="00BE18D8"/>
    <w:rsid w:val="00BF3C7D"/>
    <w:rsid w:val="00C148B6"/>
    <w:rsid w:val="00C21EC7"/>
    <w:rsid w:val="00C238B1"/>
    <w:rsid w:val="00C3418C"/>
    <w:rsid w:val="00C41844"/>
    <w:rsid w:val="00C54344"/>
    <w:rsid w:val="00C555A3"/>
    <w:rsid w:val="00C55A5C"/>
    <w:rsid w:val="00C5761D"/>
    <w:rsid w:val="00C57D40"/>
    <w:rsid w:val="00C67F15"/>
    <w:rsid w:val="00C73252"/>
    <w:rsid w:val="00C82264"/>
    <w:rsid w:val="00C8512E"/>
    <w:rsid w:val="00C85CC5"/>
    <w:rsid w:val="00CB21A0"/>
    <w:rsid w:val="00CD1F57"/>
    <w:rsid w:val="00CD592E"/>
    <w:rsid w:val="00D007B8"/>
    <w:rsid w:val="00D15BCF"/>
    <w:rsid w:val="00D21EDD"/>
    <w:rsid w:val="00D23B79"/>
    <w:rsid w:val="00D25AF4"/>
    <w:rsid w:val="00D32296"/>
    <w:rsid w:val="00D35228"/>
    <w:rsid w:val="00D41794"/>
    <w:rsid w:val="00D458DC"/>
    <w:rsid w:val="00D4693F"/>
    <w:rsid w:val="00D613BE"/>
    <w:rsid w:val="00DC77D2"/>
    <w:rsid w:val="00DD5346"/>
    <w:rsid w:val="00DE4502"/>
    <w:rsid w:val="00DF2C14"/>
    <w:rsid w:val="00DF3B71"/>
    <w:rsid w:val="00DF7BD3"/>
    <w:rsid w:val="00E07760"/>
    <w:rsid w:val="00E10DE7"/>
    <w:rsid w:val="00E11290"/>
    <w:rsid w:val="00E24930"/>
    <w:rsid w:val="00E51C6A"/>
    <w:rsid w:val="00E575EC"/>
    <w:rsid w:val="00E62CA5"/>
    <w:rsid w:val="00E65CB7"/>
    <w:rsid w:val="00E67549"/>
    <w:rsid w:val="00E676A8"/>
    <w:rsid w:val="00E75A17"/>
    <w:rsid w:val="00E75F3E"/>
    <w:rsid w:val="00E84014"/>
    <w:rsid w:val="00E9133C"/>
    <w:rsid w:val="00EA1646"/>
    <w:rsid w:val="00EA3520"/>
    <w:rsid w:val="00EB4BFA"/>
    <w:rsid w:val="00EF577E"/>
    <w:rsid w:val="00F17197"/>
    <w:rsid w:val="00F27BB2"/>
    <w:rsid w:val="00F4665B"/>
    <w:rsid w:val="00F4707E"/>
    <w:rsid w:val="00F50763"/>
    <w:rsid w:val="00F6035D"/>
    <w:rsid w:val="00F63F91"/>
    <w:rsid w:val="00F84AE0"/>
    <w:rsid w:val="00F915A0"/>
    <w:rsid w:val="00FB076D"/>
    <w:rsid w:val="00FB5382"/>
    <w:rsid w:val="00FC449C"/>
    <w:rsid w:val="00FE6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23F0B"/>
  <w15:chartTrackingRefBased/>
  <w15:docId w15:val="{25A0DA38-E084-4DCA-91CF-45321A740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Naslov1">
    <w:name w:val="heading 1"/>
    <w:basedOn w:val="Normal"/>
    <w:next w:val="Normal"/>
    <w:link w:val="Naslov1Char"/>
    <w:uiPriority w:val="9"/>
    <w:qFormat/>
    <w:rsid w:val="00F6035D"/>
    <w:pPr>
      <w:keepNext/>
      <w:keepLines/>
      <w:spacing w:before="240" w:after="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link w:val="Naslov1"/>
    <w:uiPriority w:val="9"/>
    <w:rsid w:val="00F6035D"/>
    <w:rPr>
      <w:rFonts w:ascii="Calibri Light" w:eastAsia="Times New Roman" w:hAnsi="Calibri Light" w:cs="Times New Roman"/>
      <w:color w:val="2F5496"/>
      <w:sz w:val="32"/>
      <w:szCs w:val="32"/>
    </w:rPr>
  </w:style>
  <w:style w:type="character" w:styleId="Naglaeno">
    <w:name w:val="Strong"/>
    <w:uiPriority w:val="22"/>
    <w:qFormat/>
    <w:rsid w:val="00F603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856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emf"/><Relationship Id="rId42" Type="http://schemas.openxmlformats.org/officeDocument/2006/relationships/image" Target="media/image39.emf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emf"/><Relationship Id="rId32" Type="http://schemas.openxmlformats.org/officeDocument/2006/relationships/image" Target="media/image29.png"/><Relationship Id="rId37" Type="http://schemas.openxmlformats.org/officeDocument/2006/relationships/image" Target="media/image34.emf"/><Relationship Id="rId53" Type="http://schemas.openxmlformats.org/officeDocument/2006/relationships/image" Target="media/image50.emf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emf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emf"/><Relationship Id="rId95" Type="http://schemas.openxmlformats.org/officeDocument/2006/relationships/image" Target="media/image92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emf"/><Relationship Id="rId118" Type="http://schemas.openxmlformats.org/officeDocument/2006/relationships/image" Target="media/image115.emf"/><Relationship Id="rId134" Type="http://schemas.openxmlformats.org/officeDocument/2006/relationships/image" Target="media/image131.emf"/><Relationship Id="rId139" Type="http://schemas.openxmlformats.org/officeDocument/2006/relationships/image" Target="media/image136.emf"/><Relationship Id="rId80" Type="http://schemas.openxmlformats.org/officeDocument/2006/relationships/image" Target="media/image77.emf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59" Type="http://schemas.openxmlformats.org/officeDocument/2006/relationships/image" Target="media/image56.emf"/><Relationship Id="rId103" Type="http://schemas.openxmlformats.org/officeDocument/2006/relationships/image" Target="media/image100.emf"/><Relationship Id="rId108" Type="http://schemas.openxmlformats.org/officeDocument/2006/relationships/image" Target="media/image105.png"/><Relationship Id="rId124" Type="http://schemas.openxmlformats.org/officeDocument/2006/relationships/image" Target="media/image121.emf"/><Relationship Id="rId129" Type="http://schemas.openxmlformats.org/officeDocument/2006/relationships/image" Target="media/image126.emf"/><Relationship Id="rId54" Type="http://schemas.openxmlformats.org/officeDocument/2006/relationships/image" Target="media/image51.emf"/><Relationship Id="rId70" Type="http://schemas.openxmlformats.org/officeDocument/2006/relationships/image" Target="media/image67.png"/><Relationship Id="rId75" Type="http://schemas.openxmlformats.org/officeDocument/2006/relationships/image" Target="media/image72.emf"/><Relationship Id="rId91" Type="http://schemas.openxmlformats.org/officeDocument/2006/relationships/image" Target="media/image88.emf"/><Relationship Id="rId96" Type="http://schemas.openxmlformats.org/officeDocument/2006/relationships/image" Target="media/image93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23" Type="http://schemas.openxmlformats.org/officeDocument/2006/relationships/image" Target="media/image20.png"/><Relationship Id="rId28" Type="http://schemas.openxmlformats.org/officeDocument/2006/relationships/image" Target="media/image25.emf"/><Relationship Id="rId49" Type="http://schemas.openxmlformats.org/officeDocument/2006/relationships/image" Target="media/image46.emf"/><Relationship Id="rId114" Type="http://schemas.openxmlformats.org/officeDocument/2006/relationships/image" Target="media/image111.emf"/><Relationship Id="rId119" Type="http://schemas.openxmlformats.org/officeDocument/2006/relationships/image" Target="media/image116.emf"/><Relationship Id="rId44" Type="http://schemas.openxmlformats.org/officeDocument/2006/relationships/image" Target="media/image41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81" Type="http://schemas.openxmlformats.org/officeDocument/2006/relationships/image" Target="media/image78.emf"/><Relationship Id="rId86" Type="http://schemas.openxmlformats.org/officeDocument/2006/relationships/image" Target="media/image83.emf"/><Relationship Id="rId130" Type="http://schemas.openxmlformats.org/officeDocument/2006/relationships/image" Target="media/image127.png"/><Relationship Id="rId135" Type="http://schemas.openxmlformats.org/officeDocument/2006/relationships/image" Target="media/image132.emf"/><Relationship Id="rId13" Type="http://schemas.openxmlformats.org/officeDocument/2006/relationships/image" Target="media/image10.png"/><Relationship Id="rId18" Type="http://schemas.openxmlformats.org/officeDocument/2006/relationships/image" Target="media/image15.emf"/><Relationship Id="rId39" Type="http://schemas.openxmlformats.org/officeDocument/2006/relationships/image" Target="media/image36.emf"/><Relationship Id="rId109" Type="http://schemas.openxmlformats.org/officeDocument/2006/relationships/image" Target="media/image106.emf"/><Relationship Id="rId34" Type="http://schemas.openxmlformats.org/officeDocument/2006/relationships/image" Target="media/image31.emf"/><Relationship Id="rId50" Type="http://schemas.openxmlformats.org/officeDocument/2006/relationships/image" Target="media/image47.emf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emf"/><Relationship Id="rId125" Type="http://schemas.openxmlformats.org/officeDocument/2006/relationships/image" Target="media/image122.emf"/><Relationship Id="rId141" Type="http://schemas.openxmlformats.org/officeDocument/2006/relationships/theme" Target="theme/theme1.xml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emf"/><Relationship Id="rId45" Type="http://schemas.openxmlformats.org/officeDocument/2006/relationships/image" Target="media/image42.png"/><Relationship Id="rId66" Type="http://schemas.openxmlformats.org/officeDocument/2006/relationships/image" Target="media/image63.emf"/><Relationship Id="rId87" Type="http://schemas.openxmlformats.org/officeDocument/2006/relationships/image" Target="media/image84.emf"/><Relationship Id="rId110" Type="http://schemas.openxmlformats.org/officeDocument/2006/relationships/image" Target="media/image107.png"/><Relationship Id="rId115" Type="http://schemas.openxmlformats.org/officeDocument/2006/relationships/image" Target="media/image112.emf"/><Relationship Id="rId131" Type="http://schemas.openxmlformats.org/officeDocument/2006/relationships/image" Target="media/image128.png"/><Relationship Id="rId136" Type="http://schemas.openxmlformats.org/officeDocument/2006/relationships/image" Target="media/image133.emf"/><Relationship Id="rId61" Type="http://schemas.openxmlformats.org/officeDocument/2006/relationships/image" Target="media/image58.emf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emf"/><Relationship Id="rId105" Type="http://schemas.openxmlformats.org/officeDocument/2006/relationships/image" Target="media/image102.png"/><Relationship Id="rId126" Type="http://schemas.openxmlformats.org/officeDocument/2006/relationships/image" Target="media/image123.emf"/><Relationship Id="rId8" Type="http://schemas.openxmlformats.org/officeDocument/2006/relationships/image" Target="media/image5.emf"/><Relationship Id="rId51" Type="http://schemas.openxmlformats.org/officeDocument/2006/relationships/image" Target="media/image48.png"/><Relationship Id="rId72" Type="http://schemas.openxmlformats.org/officeDocument/2006/relationships/image" Target="media/image69.emf"/><Relationship Id="rId93" Type="http://schemas.openxmlformats.org/officeDocument/2006/relationships/image" Target="media/image90.png"/><Relationship Id="rId98" Type="http://schemas.openxmlformats.org/officeDocument/2006/relationships/image" Target="media/image95.emf"/><Relationship Id="rId121" Type="http://schemas.openxmlformats.org/officeDocument/2006/relationships/image" Target="media/image118.emf"/><Relationship Id="rId3" Type="http://schemas.openxmlformats.org/officeDocument/2006/relationships/webSettings" Target="webSettings.xml"/><Relationship Id="rId25" Type="http://schemas.openxmlformats.org/officeDocument/2006/relationships/image" Target="media/image22.emf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emf"/><Relationship Id="rId20" Type="http://schemas.openxmlformats.org/officeDocument/2006/relationships/image" Target="media/image17.png"/><Relationship Id="rId41" Type="http://schemas.openxmlformats.org/officeDocument/2006/relationships/image" Target="media/image38.emf"/><Relationship Id="rId62" Type="http://schemas.openxmlformats.org/officeDocument/2006/relationships/image" Target="media/image59.emf"/><Relationship Id="rId83" Type="http://schemas.openxmlformats.org/officeDocument/2006/relationships/image" Target="media/image80.emf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emf"/><Relationship Id="rId15" Type="http://schemas.openxmlformats.org/officeDocument/2006/relationships/image" Target="media/image12.emf"/><Relationship Id="rId36" Type="http://schemas.openxmlformats.org/officeDocument/2006/relationships/image" Target="media/image33.emf"/><Relationship Id="rId57" Type="http://schemas.openxmlformats.org/officeDocument/2006/relationships/image" Target="media/image54.png"/><Relationship Id="rId106" Type="http://schemas.openxmlformats.org/officeDocument/2006/relationships/image" Target="media/image103.emf"/><Relationship Id="rId127" Type="http://schemas.openxmlformats.org/officeDocument/2006/relationships/image" Target="media/image124.emf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emf"/><Relationship Id="rId94" Type="http://schemas.openxmlformats.org/officeDocument/2006/relationships/image" Target="media/image91.emf"/><Relationship Id="rId99" Type="http://schemas.openxmlformats.org/officeDocument/2006/relationships/image" Target="media/image96.emf"/><Relationship Id="rId101" Type="http://schemas.openxmlformats.org/officeDocument/2006/relationships/image" Target="media/image98.emf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26" Type="http://schemas.openxmlformats.org/officeDocument/2006/relationships/image" Target="media/image23.emf"/><Relationship Id="rId47" Type="http://schemas.openxmlformats.org/officeDocument/2006/relationships/image" Target="media/image44.emf"/><Relationship Id="rId68" Type="http://schemas.openxmlformats.org/officeDocument/2006/relationships/image" Target="media/image65.emf"/><Relationship Id="rId89" Type="http://schemas.openxmlformats.org/officeDocument/2006/relationships/image" Target="media/image86.png"/><Relationship Id="rId112" Type="http://schemas.openxmlformats.org/officeDocument/2006/relationships/image" Target="media/image109.emf"/><Relationship Id="rId133" Type="http://schemas.openxmlformats.org/officeDocument/2006/relationships/image" Target="media/image130.emf"/><Relationship Id="rId16" Type="http://schemas.openxmlformats.org/officeDocument/2006/relationships/image" Target="media/image13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ujak\Desktop\FER\5_godina\DIPLOMSKI_PROJEKT\DILPOMSKI_RAD\plant_AE_classification\documentation\preprocessing\small_dataset_feature_distribution_analysis.doc.dot" TargetMode="Externa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small_dataset_feature_distribution_analysis.doc.dot</Template>
  <TotalTime>172</TotalTime>
  <Pages>1</Pages>
  <Words>1061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Gracin</dc:creator>
  <cp:keywords/>
  <dc:description/>
  <cp:lastModifiedBy>Renato Gracin</cp:lastModifiedBy>
  <cp:revision>157</cp:revision>
  <dcterms:created xsi:type="dcterms:W3CDTF">2022-06-12T17:02:00Z</dcterms:created>
  <dcterms:modified xsi:type="dcterms:W3CDTF">2022-06-14T08:35:00Z</dcterms:modified>
</cp:coreProperties>
</file>